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92"/>
        <w:gridCol w:w="8328"/>
        <w:gridCol w:w="2364"/>
      </w:tblGrid>
      <w:tr w:rsidR="00605A5B" w14:paraId="7A61EB42" w14:textId="77777777" w:rsidTr="00E2589B">
        <w:trPr>
          <w:trHeight w:val="1713"/>
        </w:trPr>
        <w:tc>
          <w:tcPr>
            <w:tcW w:w="426" w:type="dxa"/>
          </w:tcPr>
          <w:p w14:paraId="7763AE6D" w14:textId="77777777" w:rsidR="00605A5B" w:rsidRDefault="00605A5B"/>
        </w:tc>
        <w:tc>
          <w:tcPr>
            <w:tcW w:w="10354" w:type="dxa"/>
          </w:tcPr>
          <w:p w14:paraId="3F8549FF" w14:textId="77777777" w:rsidR="00E90179" w:rsidRDefault="00E2589B" w:rsidP="00E2589B">
            <w:pPr>
              <w:pStyle w:val="Title"/>
              <w:rPr>
                <w:rStyle w:val="Emphasis"/>
                <w:sz w:val="72"/>
                <w:szCs w:val="72"/>
              </w:rPr>
            </w:pPr>
            <w:r>
              <w:rPr>
                <w:rStyle w:val="Emphasis"/>
                <w:sz w:val="72"/>
                <w:szCs w:val="72"/>
              </w:rPr>
              <w:t xml:space="preserve"> </w:t>
            </w:r>
          </w:p>
          <w:p w14:paraId="72C6F046" w14:textId="7774A18A" w:rsidR="00605A5B" w:rsidRPr="008B46EF" w:rsidRDefault="00A9555F" w:rsidP="00E2589B">
            <w:pPr>
              <w:pStyle w:val="Title"/>
              <w:rPr>
                <w:sz w:val="64"/>
                <w:szCs w:val="64"/>
              </w:rPr>
            </w:pPr>
            <w:r w:rsidRPr="008B46EF">
              <w:rPr>
                <w:rStyle w:val="Emphasis"/>
                <w:sz w:val="64"/>
                <w:szCs w:val="64"/>
              </w:rPr>
              <w:t>Honey Grace Abanes</w:t>
            </w:r>
          </w:p>
        </w:tc>
        <w:tc>
          <w:tcPr>
            <w:tcW w:w="304" w:type="dxa"/>
          </w:tcPr>
          <w:p w14:paraId="54FC9EB8" w14:textId="53D356D4" w:rsidR="00605A5B" w:rsidRDefault="00907B1E">
            <w:r>
              <w:rPr>
                <w:noProof/>
              </w:rPr>
            </w:r>
            <w:r w:rsidR="00907B1E">
              <w:rPr>
                <w:noProof/>
              </w:rPr>
              <w:object w:dxaOrig="2067" w:dyaOrig="2079" w14:anchorId="4C28C9D2">
                <v:rect id="rectole0000000000" o:spid="_x0000_i1025" style="width:103.5pt;height:103.5pt" o:ole="" o:preferrelative="t" stroked="f">
                  <v:imagedata r:id="rId6" o:title=""/>
                </v:rect>
                <o:OLEObject Type="Embed" ProgID="StaticMetafile" ShapeID="rectole0000000000" DrawAspect="Content" ObjectID="_1743881451" r:id="rId7"/>
              </w:object>
            </w:r>
          </w:p>
        </w:tc>
      </w:tr>
    </w:tbl>
    <w:p w14:paraId="198B2AD4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10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501"/>
        <w:gridCol w:w="7410"/>
      </w:tblGrid>
      <w:tr w:rsidR="00507E93" w14:paraId="55F67D61" w14:textId="77777777" w:rsidTr="005A455B">
        <w:trPr>
          <w:trHeight w:val="173"/>
        </w:trPr>
        <w:tc>
          <w:tcPr>
            <w:tcW w:w="35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AF6D791" w14:textId="77777777" w:rsidR="00507E93" w:rsidRDefault="00507E93"/>
        </w:tc>
        <w:tc>
          <w:tcPr>
            <w:tcW w:w="741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AB89344" w14:textId="77777777" w:rsidR="00507E93" w:rsidRDefault="00507E93"/>
        </w:tc>
      </w:tr>
      <w:tr w:rsidR="00605A5B" w14:paraId="17465D1B" w14:textId="77777777" w:rsidTr="005A455B">
        <w:trPr>
          <w:trHeight w:val="2211"/>
        </w:trPr>
        <w:tc>
          <w:tcPr>
            <w:tcW w:w="3501" w:type="dxa"/>
            <w:tcBorders>
              <w:right w:val="single" w:sz="18" w:space="0" w:color="648276" w:themeColor="accent5"/>
            </w:tcBorders>
          </w:tcPr>
          <w:p w14:paraId="179615FA" w14:textId="70294323" w:rsidR="00E2589B" w:rsidRDefault="00E2589B" w:rsidP="00E2589B">
            <w:pPr>
              <w:pStyle w:val="Heading1"/>
            </w:pPr>
          </w:p>
          <w:p w14:paraId="7A017625" w14:textId="66CC12A5" w:rsidR="00E2589B" w:rsidRPr="00E2589B" w:rsidRDefault="00000000" w:rsidP="00E2589B">
            <w:pPr>
              <w:pStyle w:val="Heading1"/>
            </w:pPr>
            <w:sdt>
              <w:sdtPr>
                <w:id w:val="1604447469"/>
                <w:placeholder>
                  <w:docPart w:val="2B88DDE185714D5D9D5094EBA31F5C28"/>
                </w:placeholder>
                <w:temporary/>
                <w:showingPlcHdr/>
                <w15:appearance w15:val="hidden"/>
                <w:text/>
              </w:sdtPr>
              <w:sdtContent>
                <w:r w:rsidR="00E2589B" w:rsidRPr="00605A5B">
                  <w:t>Contact</w:t>
                </w:r>
              </w:sdtContent>
            </w:sdt>
          </w:p>
          <w:p w14:paraId="2F5C8B6E" w14:textId="70EE8DA1" w:rsidR="00C1095A" w:rsidRDefault="00A9555F" w:rsidP="00C1095A">
            <w:pPr>
              <w:pStyle w:val="TextLeft"/>
            </w:pPr>
            <w:r>
              <w:t>Malabanan Balete Batangas</w:t>
            </w:r>
            <w:r w:rsidR="00666635">
              <w:t xml:space="preserve"> Philippines</w:t>
            </w:r>
          </w:p>
          <w:p w14:paraId="0C5DBA5B" w14:textId="44E80751" w:rsidR="00C1095A" w:rsidRDefault="00A9555F" w:rsidP="00C1095A">
            <w:pPr>
              <w:pStyle w:val="TextLeft"/>
            </w:pPr>
            <w:r>
              <w:t>+63970-766-4611</w:t>
            </w:r>
          </w:p>
          <w:p w14:paraId="0876F76E" w14:textId="58FAD1B7" w:rsidR="00605A5B" w:rsidRDefault="00A9555F" w:rsidP="008A6B89">
            <w:pPr>
              <w:pStyle w:val="TextLeft"/>
            </w:pPr>
            <w:r>
              <w:t>honeygraceeee@gmail.com</w:t>
            </w:r>
          </w:p>
        </w:tc>
        <w:tc>
          <w:tcPr>
            <w:tcW w:w="7410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6FEF407" w14:textId="30220482" w:rsidR="00605A5B" w:rsidRDefault="00383E82" w:rsidP="00383E82">
            <w:pPr>
              <w:pStyle w:val="Heading2"/>
            </w:pPr>
            <w:r>
              <w:t xml:space="preserve">   OBJECTIVE</w:t>
            </w:r>
          </w:p>
          <w:p w14:paraId="799EECE2" w14:textId="0A32EF6F" w:rsidR="0068072C" w:rsidRDefault="00383E82" w:rsidP="00383E82">
            <w:pPr>
              <w:pStyle w:val="p1"/>
              <w:divId w:val="1285427962"/>
              <w:rPr>
                <w:rStyle w:val="s1"/>
              </w:rPr>
            </w:pPr>
            <w:r>
              <w:rPr>
                <w:rStyle w:val="s1"/>
              </w:rPr>
              <w:t xml:space="preserve">    </w:t>
            </w:r>
            <w:r w:rsidR="00C56A3C">
              <w:rPr>
                <w:rStyle w:val="s1"/>
              </w:rPr>
              <w:t xml:space="preserve">To be able to apply </w:t>
            </w:r>
            <w:r w:rsidR="006325F6">
              <w:rPr>
                <w:rStyle w:val="s1"/>
              </w:rPr>
              <w:t xml:space="preserve">my </w:t>
            </w:r>
            <w:r w:rsidR="00F4784E">
              <w:rPr>
                <w:rStyle w:val="s1"/>
              </w:rPr>
              <w:t xml:space="preserve">knowledge and experience </w:t>
            </w:r>
            <w:r w:rsidR="00C56A3C">
              <w:rPr>
                <w:rStyle w:val="s1"/>
              </w:rPr>
              <w:t>to actual work situations</w:t>
            </w:r>
            <w:r w:rsidR="005A455B">
              <w:rPr>
                <w:rStyle w:val="s1"/>
              </w:rPr>
              <w:t xml:space="preserve">                       </w:t>
            </w:r>
            <w:r w:rsidR="00C56A3C">
              <w:rPr>
                <w:rStyle w:val="s1"/>
              </w:rPr>
              <w:t xml:space="preserve"> </w:t>
            </w:r>
            <w:r>
              <w:rPr>
                <w:rStyle w:val="s1"/>
              </w:rPr>
              <w:t xml:space="preserve">       </w:t>
            </w:r>
            <w:r w:rsidR="005A455B">
              <w:rPr>
                <w:rStyle w:val="s1"/>
              </w:rPr>
              <w:t xml:space="preserve">and </w:t>
            </w:r>
            <w:r w:rsidR="00C56A3C">
              <w:rPr>
                <w:rStyle w:val="s1"/>
              </w:rPr>
              <w:t>contribute to the company by means of hard work and determination.</w:t>
            </w:r>
          </w:p>
          <w:p w14:paraId="60F28C84" w14:textId="77777777" w:rsidR="00E2589B" w:rsidRDefault="00E2589B" w:rsidP="00383E82">
            <w:pPr>
              <w:pStyle w:val="p1"/>
              <w:divId w:val="1285427962"/>
              <w:rPr>
                <w:rStyle w:val="s1"/>
              </w:rPr>
            </w:pPr>
          </w:p>
          <w:p w14:paraId="547720AB" w14:textId="19BAF418" w:rsidR="00E2589B" w:rsidRDefault="00383E82" w:rsidP="00383E82">
            <w:pPr>
              <w:pStyle w:val="Heading2"/>
              <w:divId w:val="1285427962"/>
            </w:pPr>
            <w:r>
              <w:t xml:space="preserve">  EXPERIENCE</w:t>
            </w:r>
          </w:p>
          <w:p w14:paraId="792D244C" w14:textId="7CDF6C4F" w:rsidR="00E2589B" w:rsidRDefault="00383E82" w:rsidP="00383E82">
            <w:pPr>
              <w:pStyle w:val="SmallText"/>
              <w:divId w:val="1285427962"/>
            </w:pPr>
            <w:r>
              <w:t xml:space="preserve">    </w:t>
            </w:r>
            <w:r w:rsidR="00E2589B">
              <w:t>December 2020- Present</w:t>
            </w:r>
          </w:p>
          <w:p w14:paraId="5E9435EC" w14:textId="19BF2193" w:rsidR="004D46CF" w:rsidRDefault="00383E82" w:rsidP="004D46CF">
            <w:pPr>
              <w:pStyle w:val="TextRight"/>
              <w:divId w:val="1285427962"/>
            </w:pPr>
            <w:r>
              <w:t xml:space="preserve"> </w:t>
            </w:r>
            <w:r w:rsidR="00E9010F" w:rsidRPr="00E9010F">
              <w:rPr>
                <w:b/>
                <w:bCs/>
              </w:rPr>
              <w:t>Restaurant</w:t>
            </w:r>
            <w:r w:rsidR="00E9010F">
              <w:t xml:space="preserve"> </w:t>
            </w:r>
            <w:r w:rsidR="00905C1F">
              <w:rPr>
                <w:b/>
                <w:bCs/>
              </w:rPr>
              <w:t xml:space="preserve"> </w:t>
            </w:r>
            <w:r w:rsidR="00981783" w:rsidRPr="00981783">
              <w:rPr>
                <w:b/>
                <w:bCs/>
              </w:rPr>
              <w:t>Supervisor</w:t>
            </w:r>
            <w:r w:rsidR="00475D05" w:rsidRPr="009C52F0">
              <w:rPr>
                <w:b/>
                <w:bCs/>
              </w:rPr>
              <w:t xml:space="preserve"> </w:t>
            </w:r>
            <w:r w:rsidR="004D46CF" w:rsidRPr="009C52F0">
              <w:rPr>
                <w:b/>
                <w:bCs/>
              </w:rPr>
              <w:t>(Food and Beverage)</w:t>
            </w:r>
            <w:r w:rsidR="00E2589B" w:rsidRPr="009C52F0">
              <w:rPr>
                <w:b/>
                <w:bCs/>
              </w:rPr>
              <w:t xml:space="preserve"> </w:t>
            </w:r>
            <w:r w:rsidR="00E2589B" w:rsidRPr="000E1D44">
              <w:t>•</w:t>
            </w:r>
            <w:r w:rsidR="00E2589B">
              <w:t xml:space="preserve"> 60’s Diner at Outlets Lipa</w:t>
            </w:r>
          </w:p>
          <w:p w14:paraId="3889D42B" w14:textId="77777777" w:rsidR="00FE5CDE" w:rsidRPr="00FE5CDE" w:rsidRDefault="00FE5CDE" w:rsidP="00FE5CDE">
            <w:pPr>
              <w:divId w:val="1285427962"/>
            </w:pPr>
          </w:p>
          <w:p w14:paraId="253C2963" w14:textId="026C9C0B" w:rsidR="00E2589B" w:rsidRDefault="00383E82" w:rsidP="00383E82">
            <w:pPr>
              <w:pStyle w:val="SmallText"/>
              <w:divId w:val="1285427962"/>
            </w:pPr>
            <w:r>
              <w:t xml:space="preserve">    </w:t>
            </w:r>
            <w:r w:rsidR="00E2589B">
              <w:t>October 2018- January 2020</w:t>
            </w:r>
          </w:p>
          <w:p w14:paraId="100C9375" w14:textId="1164B280" w:rsidR="00E2589B" w:rsidRDefault="00383E82" w:rsidP="00383E82">
            <w:pPr>
              <w:pStyle w:val="TextRight"/>
              <w:divId w:val="1285427962"/>
            </w:pPr>
            <w:r>
              <w:t xml:space="preserve">    </w:t>
            </w:r>
            <w:r w:rsidR="00E2589B" w:rsidRPr="009C52F0">
              <w:rPr>
                <w:b/>
                <w:bCs/>
              </w:rPr>
              <w:t xml:space="preserve">Full Time Barista </w:t>
            </w:r>
            <w:r w:rsidR="00E2589B" w:rsidRPr="000E1D44">
              <w:t>•</w:t>
            </w:r>
            <w:r w:rsidR="00E2589B">
              <w:t xml:space="preserve"> The Coffee Bean and Tea Leaf</w:t>
            </w:r>
          </w:p>
          <w:p w14:paraId="4D81B6D6" w14:textId="77777777" w:rsidR="00E2589B" w:rsidRDefault="00E2589B" w:rsidP="00383E82">
            <w:pPr>
              <w:divId w:val="1285427962"/>
            </w:pPr>
          </w:p>
          <w:p w14:paraId="0DE4A2CD" w14:textId="70800078" w:rsidR="00E2589B" w:rsidRPr="00F4784E" w:rsidRDefault="00E2589B" w:rsidP="00996B31">
            <w:pPr>
              <w:pStyle w:val="p1"/>
              <w:jc w:val="center"/>
              <w:divId w:val="1285427962"/>
            </w:pPr>
          </w:p>
        </w:tc>
      </w:tr>
      <w:tr w:rsidR="000E1D44" w14:paraId="0FB6EE69" w14:textId="77777777" w:rsidTr="005A455B">
        <w:tblPrEx>
          <w:tblCellMar>
            <w:left w:w="108" w:type="dxa"/>
            <w:right w:w="108" w:type="dxa"/>
          </w:tblCellMar>
        </w:tblPrEx>
        <w:trPr>
          <w:trHeight w:val="3965"/>
        </w:trPr>
        <w:tc>
          <w:tcPr>
            <w:tcW w:w="3501" w:type="dxa"/>
            <w:tcBorders>
              <w:right w:val="single" w:sz="18" w:space="0" w:color="648276" w:themeColor="accent5"/>
            </w:tcBorders>
          </w:tcPr>
          <w:p w14:paraId="016E84FE" w14:textId="77777777" w:rsidR="000E1D44" w:rsidRDefault="00000000" w:rsidP="00911C38">
            <w:pPr>
              <w:pStyle w:val="Heading1"/>
            </w:pPr>
            <w:sdt>
              <w:sdtPr>
                <w:id w:val="1723097672"/>
                <w:placeholder>
                  <w:docPart w:val="AA0B23B53A795A47B0C8E138B80C74A3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548A9549" w14:textId="77777777" w:rsidR="001E6331" w:rsidRDefault="000A271F" w:rsidP="00911C38">
            <w:pPr>
              <w:pStyle w:val="TextLeft"/>
            </w:pPr>
            <w:r>
              <w:t xml:space="preserve">University </w:t>
            </w:r>
            <w:r w:rsidR="001E6331">
              <w:t>of Batangas</w:t>
            </w:r>
          </w:p>
          <w:p w14:paraId="16660DC3" w14:textId="642AAF0E" w:rsidR="001E6331" w:rsidRDefault="001E6331" w:rsidP="00911C38">
            <w:pPr>
              <w:pStyle w:val="TextLeft"/>
            </w:pPr>
            <w:r>
              <w:t xml:space="preserve"> </w:t>
            </w:r>
            <w:proofErr w:type="spellStart"/>
            <w:r>
              <w:t>Maraouy</w:t>
            </w:r>
            <w:proofErr w:type="spellEnd"/>
            <w:r>
              <w:t xml:space="preserve"> Lipa City</w:t>
            </w:r>
          </w:p>
          <w:p w14:paraId="135EBF74" w14:textId="34E37E03" w:rsidR="001E6331" w:rsidRPr="004C721F" w:rsidRDefault="001E6331" w:rsidP="00911C38">
            <w:pPr>
              <w:pStyle w:val="TextLeft"/>
              <w:rPr>
                <w:b/>
                <w:bCs/>
              </w:rPr>
            </w:pPr>
            <w:r>
              <w:t xml:space="preserve"> </w:t>
            </w:r>
            <w:r w:rsidRPr="004C721F">
              <w:rPr>
                <w:b/>
                <w:bCs/>
              </w:rPr>
              <w:t>Bachelor of Science in International Hospitality Management</w:t>
            </w:r>
          </w:p>
          <w:p w14:paraId="12ACBC9F" w14:textId="1BA96ADB" w:rsidR="000A271F" w:rsidRDefault="001E6331" w:rsidP="00911C38">
            <w:pPr>
              <w:pStyle w:val="TextLeft"/>
            </w:pPr>
            <w:r>
              <w:t xml:space="preserve"> 2014-2018</w:t>
            </w:r>
          </w:p>
          <w:p w14:paraId="04ABB902" w14:textId="77777777" w:rsidR="00BE18DA" w:rsidRPr="00BE18DA" w:rsidRDefault="00BE18DA" w:rsidP="00BE18DA"/>
          <w:p w14:paraId="72A09935" w14:textId="77777777" w:rsidR="00961668" w:rsidRDefault="00000000" w:rsidP="00911C38">
            <w:pPr>
              <w:pStyle w:val="Heading1"/>
            </w:pPr>
            <w:sdt>
              <w:sdtPr>
                <w:id w:val="1370024438"/>
                <w:placeholder>
                  <w:docPart w:val="5ACA74D43398D94FB93FB9F7EC43BA3F"/>
                </w:placeholder>
                <w:temporary/>
                <w:showingPlcHdr/>
                <w15:appearance w15:val="hidden"/>
                <w:text/>
              </w:sdtPr>
              <w:sdtContent>
                <w:r w:rsidR="00961668" w:rsidRPr="000E1D44">
                  <w:t>Key Skills</w:t>
                </w:r>
              </w:sdtContent>
            </w:sdt>
          </w:p>
          <w:p w14:paraId="6CCA014B" w14:textId="77777777" w:rsidR="00641C11" w:rsidRDefault="00641C11" w:rsidP="00911C38">
            <w:pPr>
              <w:pStyle w:val="TextLeft"/>
            </w:pPr>
            <w:r>
              <w:t>Team Leadership</w:t>
            </w:r>
          </w:p>
          <w:p w14:paraId="162271A1" w14:textId="3B3B4B71" w:rsidR="00961668" w:rsidRDefault="00961668" w:rsidP="00911C38">
            <w:pPr>
              <w:pStyle w:val="TextLeft"/>
            </w:pPr>
            <w:r>
              <w:t xml:space="preserve">Decision Making </w:t>
            </w:r>
          </w:p>
          <w:p w14:paraId="780F1DF2" w14:textId="77777777" w:rsidR="00B51FE8" w:rsidRDefault="00961668" w:rsidP="00911C38">
            <w:pPr>
              <w:pStyle w:val="TextLeft"/>
            </w:pPr>
            <w:r>
              <w:t xml:space="preserve">Problem Solving </w:t>
            </w:r>
          </w:p>
          <w:p w14:paraId="385BC02A" w14:textId="392EF1B0" w:rsidR="00DC54FE" w:rsidRPr="00DC54FE" w:rsidRDefault="00961668" w:rsidP="008A6B89">
            <w:pPr>
              <w:pStyle w:val="TextLeft"/>
            </w:pPr>
            <w:r>
              <w:t>Flexibilit</w:t>
            </w:r>
            <w:r w:rsidR="007337C4">
              <w:t>y</w:t>
            </w:r>
          </w:p>
          <w:p w14:paraId="04FEFEE3" w14:textId="77777777" w:rsidR="00E75179" w:rsidRPr="00E75179" w:rsidRDefault="00E75179" w:rsidP="00E75179"/>
          <w:p w14:paraId="593C41C1" w14:textId="6B864095" w:rsidR="00B51FE8" w:rsidRPr="00B51FE8" w:rsidRDefault="00B51FE8" w:rsidP="0086738E">
            <w:pPr>
              <w:jc w:val="center"/>
            </w:pPr>
          </w:p>
          <w:p w14:paraId="176C4ADF" w14:textId="7C7F5C60" w:rsidR="0086738E" w:rsidRPr="0086738E" w:rsidRDefault="0086738E" w:rsidP="0086738E">
            <w:pPr>
              <w:spacing w:before="120" w:after="120"/>
              <w:jc w:val="right"/>
              <w:outlineLvl w:val="0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Personal Information</w:t>
            </w:r>
          </w:p>
          <w:p w14:paraId="370C4C20" w14:textId="478B92F4" w:rsidR="0086738E" w:rsidRDefault="00CF0040" w:rsidP="00CF0040">
            <w:pPr>
              <w:spacing w:line="288" w:lineRule="auto"/>
              <w:jc w:val="center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          </w:t>
            </w:r>
            <w:r w:rsidR="00AA2297">
              <w:rPr>
                <w:color w:val="404040" w:themeColor="text1" w:themeTint="BF"/>
                <w:sz w:val="22"/>
              </w:rPr>
              <w:t>Birthdate</w:t>
            </w:r>
            <w:r w:rsidR="00F5494F">
              <w:rPr>
                <w:color w:val="404040" w:themeColor="text1" w:themeTint="BF"/>
                <w:sz w:val="22"/>
              </w:rPr>
              <w:t>: May 15, 1998</w:t>
            </w:r>
          </w:p>
          <w:p w14:paraId="076ACE86" w14:textId="77D99D28" w:rsidR="00CF0040" w:rsidRDefault="00CF0040" w:rsidP="00CF0040">
            <w:pPr>
              <w:spacing w:line="288" w:lineRule="auto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        </w:t>
            </w:r>
            <w:r w:rsidR="00907B1E">
              <w:rPr>
                <w:color w:val="404040" w:themeColor="text1" w:themeTint="BF"/>
                <w:sz w:val="22"/>
              </w:rPr>
              <w:t xml:space="preserve">           </w:t>
            </w:r>
            <w:r>
              <w:rPr>
                <w:color w:val="404040" w:themeColor="text1" w:themeTint="BF"/>
                <w:sz w:val="22"/>
              </w:rPr>
              <w:t xml:space="preserve">  </w:t>
            </w:r>
            <w:r w:rsidR="00F5494F">
              <w:rPr>
                <w:color w:val="404040" w:themeColor="text1" w:themeTint="BF"/>
                <w:sz w:val="22"/>
              </w:rPr>
              <w:t>Age: 25</w:t>
            </w:r>
          </w:p>
          <w:p w14:paraId="0FBB0DD3" w14:textId="05947287" w:rsidR="00F5494F" w:rsidRPr="0086738E" w:rsidRDefault="00CF0040" w:rsidP="00CF0040">
            <w:pPr>
              <w:spacing w:line="288" w:lineRule="auto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        </w:t>
            </w:r>
            <w:r w:rsidR="00907B1E">
              <w:rPr>
                <w:color w:val="404040" w:themeColor="text1" w:themeTint="BF"/>
                <w:sz w:val="22"/>
              </w:rPr>
              <w:t xml:space="preserve">       </w:t>
            </w:r>
            <w:r>
              <w:rPr>
                <w:color w:val="404040" w:themeColor="text1" w:themeTint="BF"/>
                <w:sz w:val="22"/>
              </w:rPr>
              <w:t xml:space="preserve"> </w:t>
            </w:r>
            <w:r w:rsidR="008B46EF">
              <w:rPr>
                <w:color w:val="404040" w:themeColor="text1" w:themeTint="BF"/>
                <w:sz w:val="22"/>
              </w:rPr>
              <w:t xml:space="preserve"> </w:t>
            </w:r>
            <w:r w:rsidR="00AA2297">
              <w:rPr>
                <w:color w:val="404040" w:themeColor="text1" w:themeTint="BF"/>
                <w:sz w:val="22"/>
              </w:rPr>
              <w:t>Height: 5’</w:t>
            </w:r>
            <w:r w:rsidR="00475D05">
              <w:rPr>
                <w:color w:val="404040" w:themeColor="text1" w:themeTint="BF"/>
                <w:sz w:val="22"/>
              </w:rPr>
              <w:t>5”</w:t>
            </w:r>
          </w:p>
          <w:p w14:paraId="5D5BF742" w14:textId="77777777" w:rsidR="00057B5E" w:rsidRDefault="00057B5E" w:rsidP="00FE5CDE"/>
          <w:p w14:paraId="66DC2F9B" w14:textId="412C70BD" w:rsidR="004A430A" w:rsidRPr="00057B5E" w:rsidRDefault="004A430A" w:rsidP="00911C38">
            <w:pPr>
              <w:jc w:val="right"/>
            </w:pPr>
            <w:r>
              <w:t xml:space="preserve">        </w:t>
            </w:r>
          </w:p>
        </w:tc>
        <w:tc>
          <w:tcPr>
            <w:tcW w:w="7410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4DF3555" w14:textId="3C17EB50" w:rsidR="00E8553B" w:rsidRDefault="00383E82" w:rsidP="00383E82">
            <w:pPr>
              <w:spacing w:before="120" w:after="120"/>
              <w:outlineLvl w:val="1"/>
              <w:rPr>
                <w:rFonts w:asciiTheme="majorHAnsi" w:hAnsiTheme="majorHAnsi"/>
                <w:b/>
                <w:color w:val="648276" w:themeColor="accent5"/>
                <w:sz w:val="28"/>
              </w:rPr>
            </w:pPr>
            <w:r>
              <w:rPr>
                <w:rFonts w:asciiTheme="majorHAnsi" w:hAnsiTheme="majorHAnsi"/>
                <w:b/>
                <w:color w:val="648276" w:themeColor="accent5"/>
                <w:sz w:val="28"/>
              </w:rPr>
              <w:t xml:space="preserve">    </w:t>
            </w:r>
            <w:r w:rsidR="00E8553B">
              <w:rPr>
                <w:rFonts w:asciiTheme="majorHAnsi" w:hAnsiTheme="majorHAnsi"/>
                <w:b/>
                <w:color w:val="648276" w:themeColor="accent5"/>
                <w:sz w:val="28"/>
              </w:rPr>
              <w:t>Awards</w:t>
            </w:r>
          </w:p>
          <w:p w14:paraId="10A27685" w14:textId="09517C93" w:rsidR="000403DF" w:rsidRPr="00866A9E" w:rsidRDefault="00996B31" w:rsidP="00996B31">
            <w:pPr>
              <w:pStyle w:val="TextRight"/>
              <w:rPr>
                <w:b/>
                <w:bCs/>
                <w:w w:val="105"/>
              </w:rPr>
            </w:pPr>
            <w:r>
              <w:rPr>
                <w:w w:val="105"/>
              </w:rPr>
              <w:t xml:space="preserve">    </w:t>
            </w:r>
            <w:r w:rsidR="005926D7" w:rsidRPr="00866A9E">
              <w:rPr>
                <w:b/>
                <w:bCs/>
                <w:w w:val="105"/>
              </w:rPr>
              <w:t>Outstanding Leader of the Year</w:t>
            </w:r>
          </w:p>
          <w:p w14:paraId="573C9011" w14:textId="2BED83D8" w:rsidR="000403DF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442CA9">
              <w:rPr>
                <w:w w:val="105"/>
              </w:rPr>
              <w:t>February</w:t>
            </w:r>
            <w:r w:rsidR="00B827FE">
              <w:rPr>
                <w:w w:val="105"/>
              </w:rPr>
              <w:t xml:space="preserve"> 2023</w:t>
            </w:r>
          </w:p>
          <w:p w14:paraId="5D926A07" w14:textId="51E7BDD9" w:rsidR="000403DF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8F5102">
              <w:rPr>
                <w:w w:val="105"/>
              </w:rPr>
              <w:t>60’s Diner The Outlets at Lipa</w:t>
            </w:r>
          </w:p>
          <w:p w14:paraId="27E6EFCF" w14:textId="426B1981" w:rsidR="00F342C7" w:rsidRPr="00866A9E" w:rsidRDefault="00996B31" w:rsidP="00996B31">
            <w:pPr>
              <w:pStyle w:val="TextRight"/>
              <w:rPr>
                <w:b/>
                <w:bCs/>
                <w:w w:val="105"/>
              </w:rPr>
            </w:pPr>
            <w:r>
              <w:rPr>
                <w:w w:val="105"/>
              </w:rPr>
              <w:t xml:space="preserve">    </w:t>
            </w:r>
            <w:r w:rsidR="00BF18C6" w:rsidRPr="00866A9E">
              <w:rPr>
                <w:b/>
                <w:bCs/>
                <w:w w:val="105"/>
              </w:rPr>
              <w:t>The Flash Award</w:t>
            </w:r>
          </w:p>
          <w:p w14:paraId="1D7EA21B" w14:textId="21BE4461" w:rsidR="00F342C7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B827FE">
              <w:rPr>
                <w:w w:val="105"/>
              </w:rPr>
              <w:t>February 2023</w:t>
            </w:r>
          </w:p>
          <w:p w14:paraId="71CA88F6" w14:textId="1B5200E7" w:rsidR="00F342C7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BF18C6">
              <w:rPr>
                <w:w w:val="105"/>
              </w:rPr>
              <w:t>60’s Diner The Outlets at Lipa</w:t>
            </w:r>
          </w:p>
          <w:p w14:paraId="3A77B868" w14:textId="260E92F9" w:rsidR="00F342C7" w:rsidRPr="00866A9E" w:rsidRDefault="00996B31" w:rsidP="00996B31">
            <w:pPr>
              <w:pStyle w:val="TextRight"/>
              <w:rPr>
                <w:b/>
                <w:bCs/>
                <w:w w:val="105"/>
              </w:rPr>
            </w:pPr>
            <w:r>
              <w:rPr>
                <w:w w:val="105"/>
              </w:rPr>
              <w:t xml:space="preserve">    </w:t>
            </w:r>
            <w:r w:rsidR="00191C6F" w:rsidRPr="00866A9E">
              <w:rPr>
                <w:b/>
                <w:bCs/>
                <w:w w:val="105"/>
              </w:rPr>
              <w:t>Leadership Award</w:t>
            </w:r>
          </w:p>
          <w:p w14:paraId="3E29BA30" w14:textId="18292CCE" w:rsidR="00F342C7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191C6F">
              <w:rPr>
                <w:w w:val="105"/>
              </w:rPr>
              <w:t>April 2022</w:t>
            </w:r>
          </w:p>
          <w:p w14:paraId="4FF968BD" w14:textId="7EA8A636" w:rsidR="00F342C7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191C6F">
              <w:rPr>
                <w:w w:val="105"/>
              </w:rPr>
              <w:t>60’s Diner</w:t>
            </w:r>
          </w:p>
          <w:p w14:paraId="60AB4CE2" w14:textId="7BE5769B" w:rsidR="00996B31" w:rsidRPr="00996B31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191C6F">
              <w:rPr>
                <w:w w:val="105"/>
              </w:rPr>
              <w:t>The Outlets at Lipa</w:t>
            </w:r>
            <w:r>
              <w:rPr>
                <w:w w:val="105"/>
              </w:rPr>
              <w:t xml:space="preserve"> </w:t>
            </w:r>
          </w:p>
          <w:p w14:paraId="76C39C04" w14:textId="2D04246D" w:rsidR="00F342C7" w:rsidRPr="00866A9E" w:rsidRDefault="00996B31" w:rsidP="00996B31">
            <w:pPr>
              <w:pStyle w:val="TextRight"/>
              <w:rPr>
                <w:b/>
                <w:bCs/>
                <w:w w:val="105"/>
              </w:rPr>
            </w:pPr>
            <w:r>
              <w:rPr>
                <w:w w:val="105"/>
              </w:rPr>
              <w:t xml:space="preserve">    </w:t>
            </w:r>
            <w:r w:rsidR="000458DC" w:rsidRPr="00866A9E">
              <w:rPr>
                <w:b/>
                <w:bCs/>
                <w:w w:val="105"/>
              </w:rPr>
              <w:t>Employee of the Month</w:t>
            </w:r>
          </w:p>
          <w:p w14:paraId="7A3F57F8" w14:textId="12F636DA" w:rsidR="0096166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0458DC">
              <w:rPr>
                <w:w w:val="105"/>
              </w:rPr>
              <w:t>June 2021</w:t>
            </w:r>
          </w:p>
          <w:p w14:paraId="173BBE15" w14:textId="0AA30717" w:rsidR="0096166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A27206">
              <w:rPr>
                <w:w w:val="105"/>
              </w:rPr>
              <w:t>60’s Diner The Outlets at Lipa</w:t>
            </w:r>
          </w:p>
          <w:p w14:paraId="66EBCCD2" w14:textId="2B53B22E" w:rsidR="00961668" w:rsidRPr="001134AB" w:rsidRDefault="00996B31" w:rsidP="00996B31">
            <w:pPr>
              <w:pStyle w:val="TextRight"/>
              <w:rPr>
                <w:b/>
                <w:bCs/>
                <w:w w:val="105"/>
              </w:rPr>
            </w:pPr>
            <w:r>
              <w:rPr>
                <w:w w:val="105"/>
              </w:rPr>
              <w:t xml:space="preserve">    </w:t>
            </w:r>
            <w:r w:rsidR="003E3CF2" w:rsidRPr="001134AB">
              <w:rPr>
                <w:b/>
                <w:bCs/>
                <w:w w:val="105"/>
              </w:rPr>
              <w:t>Smooth Operator</w:t>
            </w:r>
          </w:p>
          <w:p w14:paraId="2AE24DF3" w14:textId="0C0EC39F" w:rsidR="0096166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3E3CF2">
              <w:rPr>
                <w:w w:val="105"/>
              </w:rPr>
              <w:t>June 2021</w:t>
            </w:r>
          </w:p>
          <w:p w14:paraId="7BBF0EC7" w14:textId="43220B0D" w:rsidR="0096166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3E3CF2">
              <w:rPr>
                <w:w w:val="105"/>
              </w:rPr>
              <w:t>60’s Diner The Outlets at Lipa</w:t>
            </w:r>
          </w:p>
          <w:p w14:paraId="7AED7C01" w14:textId="07E2BB6A" w:rsidR="00961668" w:rsidRPr="001134AB" w:rsidRDefault="00996B31" w:rsidP="00996B31">
            <w:pPr>
              <w:pStyle w:val="TextRight"/>
              <w:rPr>
                <w:b/>
                <w:bCs/>
                <w:w w:val="105"/>
              </w:rPr>
            </w:pPr>
            <w:r>
              <w:rPr>
                <w:w w:val="105"/>
              </w:rPr>
              <w:t xml:space="preserve">    </w:t>
            </w:r>
            <w:r w:rsidR="001A34F9" w:rsidRPr="001134AB">
              <w:rPr>
                <w:b/>
                <w:bCs/>
                <w:w w:val="105"/>
              </w:rPr>
              <w:t xml:space="preserve">Ms. </w:t>
            </w:r>
            <w:r w:rsidR="006E7BD2" w:rsidRPr="001134AB">
              <w:rPr>
                <w:b/>
                <w:bCs/>
                <w:w w:val="105"/>
              </w:rPr>
              <w:t>Extreme</w:t>
            </w:r>
          </w:p>
          <w:p w14:paraId="3ED1FEF5" w14:textId="203C8463" w:rsidR="0096166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6E7BD2">
              <w:rPr>
                <w:w w:val="105"/>
              </w:rPr>
              <w:t>March 2019</w:t>
            </w:r>
          </w:p>
          <w:p w14:paraId="36733CF1" w14:textId="4CAF8A41" w:rsidR="0096166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6E7BD2">
              <w:rPr>
                <w:w w:val="105"/>
              </w:rPr>
              <w:t>The Coffee Bean and Tea Leaf</w:t>
            </w:r>
          </w:p>
          <w:p w14:paraId="569DD8C9" w14:textId="0557B39D" w:rsidR="00961668" w:rsidRPr="001134AB" w:rsidRDefault="00996B31" w:rsidP="00996B31">
            <w:pPr>
              <w:pStyle w:val="TextRight"/>
              <w:rPr>
                <w:b/>
                <w:bCs/>
                <w:w w:val="105"/>
              </w:rPr>
            </w:pPr>
            <w:r w:rsidRPr="001134AB">
              <w:rPr>
                <w:b/>
                <w:bCs/>
                <w:w w:val="105"/>
              </w:rPr>
              <w:t xml:space="preserve">    </w:t>
            </w:r>
            <w:r w:rsidR="006E7BD2" w:rsidRPr="001134AB">
              <w:rPr>
                <w:b/>
                <w:bCs/>
                <w:w w:val="105"/>
              </w:rPr>
              <w:t xml:space="preserve">Ms. </w:t>
            </w:r>
            <w:proofErr w:type="spellStart"/>
            <w:r w:rsidR="006E7BD2" w:rsidRPr="001134AB">
              <w:rPr>
                <w:b/>
                <w:bCs/>
                <w:w w:val="105"/>
              </w:rPr>
              <w:t>Ditting</w:t>
            </w:r>
            <w:proofErr w:type="spellEnd"/>
            <w:r w:rsidR="006E7BD2" w:rsidRPr="001134AB">
              <w:rPr>
                <w:b/>
                <w:bCs/>
                <w:w w:val="105"/>
              </w:rPr>
              <w:t xml:space="preserve"> Grinder</w:t>
            </w:r>
          </w:p>
          <w:p w14:paraId="0F731D67" w14:textId="109232E7" w:rsidR="0096166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442CA9">
              <w:rPr>
                <w:w w:val="105"/>
              </w:rPr>
              <w:t>October 2019</w:t>
            </w:r>
          </w:p>
          <w:p w14:paraId="1BFE8EBF" w14:textId="53B7897B" w:rsidR="00911C38" w:rsidRPr="00911C38" w:rsidRDefault="00996B31" w:rsidP="00996B31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    </w:t>
            </w:r>
            <w:r w:rsidR="00442CA9">
              <w:rPr>
                <w:w w:val="105"/>
              </w:rPr>
              <w:t>The Coffee Bean and Tea Lea</w:t>
            </w:r>
            <w:r w:rsidR="00911C38">
              <w:rPr>
                <w:w w:val="105"/>
              </w:rPr>
              <w:t>f</w:t>
            </w:r>
          </w:p>
        </w:tc>
      </w:tr>
    </w:tbl>
    <w:p w14:paraId="05CEE468" w14:textId="26B153B8" w:rsidR="00C55D85" w:rsidRDefault="00C55D85"/>
    <w:sectPr w:rsidR="00C55D85" w:rsidSect="00F4501B">
      <w:footerReference w:type="default" r:id="rId8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CE08" w14:textId="77777777" w:rsidR="00523A3E" w:rsidRDefault="00523A3E" w:rsidP="00F316AD">
      <w:r>
        <w:separator/>
      </w:r>
    </w:p>
  </w:endnote>
  <w:endnote w:type="continuationSeparator" w:id="0">
    <w:p w14:paraId="67BD0252" w14:textId="77777777" w:rsidR="00523A3E" w:rsidRDefault="00523A3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6A4F" w14:textId="77777777"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33BA54" wp14:editId="1B7FEDF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B2AC01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60AD" w14:textId="77777777" w:rsidR="00523A3E" w:rsidRDefault="00523A3E" w:rsidP="00F316AD">
      <w:r>
        <w:separator/>
      </w:r>
    </w:p>
  </w:footnote>
  <w:footnote w:type="continuationSeparator" w:id="0">
    <w:p w14:paraId="6E17720B" w14:textId="77777777" w:rsidR="00523A3E" w:rsidRDefault="00523A3E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5F"/>
    <w:rsid w:val="00026012"/>
    <w:rsid w:val="000403DF"/>
    <w:rsid w:val="000458DC"/>
    <w:rsid w:val="00057B5E"/>
    <w:rsid w:val="00062E06"/>
    <w:rsid w:val="000A271F"/>
    <w:rsid w:val="000C3144"/>
    <w:rsid w:val="000E1D44"/>
    <w:rsid w:val="0010240F"/>
    <w:rsid w:val="001134AB"/>
    <w:rsid w:val="00191C6F"/>
    <w:rsid w:val="001A34F9"/>
    <w:rsid w:val="001E6331"/>
    <w:rsid w:val="0020696E"/>
    <w:rsid w:val="00210AB9"/>
    <w:rsid w:val="002247CC"/>
    <w:rsid w:val="002356A2"/>
    <w:rsid w:val="0024775A"/>
    <w:rsid w:val="002C052A"/>
    <w:rsid w:val="002D12DA"/>
    <w:rsid w:val="003019B2"/>
    <w:rsid w:val="00337B50"/>
    <w:rsid w:val="0034688D"/>
    <w:rsid w:val="0035766B"/>
    <w:rsid w:val="00375CC6"/>
    <w:rsid w:val="00383E82"/>
    <w:rsid w:val="00387257"/>
    <w:rsid w:val="003E3CF2"/>
    <w:rsid w:val="0040233B"/>
    <w:rsid w:val="0042345B"/>
    <w:rsid w:val="00442CA9"/>
    <w:rsid w:val="0047526D"/>
    <w:rsid w:val="00475D05"/>
    <w:rsid w:val="004A430A"/>
    <w:rsid w:val="004B5F10"/>
    <w:rsid w:val="004C721F"/>
    <w:rsid w:val="004D46CF"/>
    <w:rsid w:val="00507E93"/>
    <w:rsid w:val="00511A6E"/>
    <w:rsid w:val="00523A3E"/>
    <w:rsid w:val="0057534A"/>
    <w:rsid w:val="005926D7"/>
    <w:rsid w:val="005A3FE3"/>
    <w:rsid w:val="005A455B"/>
    <w:rsid w:val="00605A5B"/>
    <w:rsid w:val="00620495"/>
    <w:rsid w:val="00623A48"/>
    <w:rsid w:val="006325F6"/>
    <w:rsid w:val="00636994"/>
    <w:rsid w:val="0063780D"/>
    <w:rsid w:val="00641C11"/>
    <w:rsid w:val="00666635"/>
    <w:rsid w:val="0068072C"/>
    <w:rsid w:val="006A5570"/>
    <w:rsid w:val="006B1DDF"/>
    <w:rsid w:val="006C60E6"/>
    <w:rsid w:val="006E70D3"/>
    <w:rsid w:val="006E7BD2"/>
    <w:rsid w:val="007166A0"/>
    <w:rsid w:val="007279C1"/>
    <w:rsid w:val="007337C4"/>
    <w:rsid w:val="00782540"/>
    <w:rsid w:val="007B0F94"/>
    <w:rsid w:val="007B721B"/>
    <w:rsid w:val="007F7B19"/>
    <w:rsid w:val="008152C2"/>
    <w:rsid w:val="00866A9E"/>
    <w:rsid w:val="0086738E"/>
    <w:rsid w:val="008A6B89"/>
    <w:rsid w:val="008B46EF"/>
    <w:rsid w:val="008D0790"/>
    <w:rsid w:val="008E4D0E"/>
    <w:rsid w:val="008F5102"/>
    <w:rsid w:val="00905C1F"/>
    <w:rsid w:val="00907B1E"/>
    <w:rsid w:val="00911C38"/>
    <w:rsid w:val="0094181D"/>
    <w:rsid w:val="00961668"/>
    <w:rsid w:val="009628B8"/>
    <w:rsid w:val="00981783"/>
    <w:rsid w:val="00996B31"/>
    <w:rsid w:val="009A51C4"/>
    <w:rsid w:val="009B0BB3"/>
    <w:rsid w:val="009C50AB"/>
    <w:rsid w:val="009C52F0"/>
    <w:rsid w:val="009E7326"/>
    <w:rsid w:val="009F53F2"/>
    <w:rsid w:val="009F69E6"/>
    <w:rsid w:val="00A27206"/>
    <w:rsid w:val="00A740E0"/>
    <w:rsid w:val="00A77921"/>
    <w:rsid w:val="00A9555F"/>
    <w:rsid w:val="00AA2297"/>
    <w:rsid w:val="00B2124F"/>
    <w:rsid w:val="00B46967"/>
    <w:rsid w:val="00B51FE8"/>
    <w:rsid w:val="00B575FB"/>
    <w:rsid w:val="00B57A89"/>
    <w:rsid w:val="00B6190E"/>
    <w:rsid w:val="00B827FE"/>
    <w:rsid w:val="00BD4217"/>
    <w:rsid w:val="00BE18DA"/>
    <w:rsid w:val="00BF18C6"/>
    <w:rsid w:val="00C1095A"/>
    <w:rsid w:val="00C55D85"/>
    <w:rsid w:val="00C569DF"/>
    <w:rsid w:val="00C56A3C"/>
    <w:rsid w:val="00CA2273"/>
    <w:rsid w:val="00CA7F8A"/>
    <w:rsid w:val="00CD50FD"/>
    <w:rsid w:val="00CF0040"/>
    <w:rsid w:val="00D00DD5"/>
    <w:rsid w:val="00D47124"/>
    <w:rsid w:val="00DC0232"/>
    <w:rsid w:val="00DC54FE"/>
    <w:rsid w:val="00DD5D7B"/>
    <w:rsid w:val="00DF2E7B"/>
    <w:rsid w:val="00E216BE"/>
    <w:rsid w:val="00E2589B"/>
    <w:rsid w:val="00E47084"/>
    <w:rsid w:val="00E75179"/>
    <w:rsid w:val="00E8553B"/>
    <w:rsid w:val="00E9010F"/>
    <w:rsid w:val="00E90179"/>
    <w:rsid w:val="00ED5376"/>
    <w:rsid w:val="00EE3077"/>
    <w:rsid w:val="00F1001F"/>
    <w:rsid w:val="00F218C0"/>
    <w:rsid w:val="00F316AD"/>
    <w:rsid w:val="00F342C7"/>
    <w:rsid w:val="00F4501B"/>
    <w:rsid w:val="00F4784E"/>
    <w:rsid w:val="00F5494F"/>
    <w:rsid w:val="00F93F3B"/>
    <w:rsid w:val="00FB0E83"/>
    <w:rsid w:val="00FB22D3"/>
    <w:rsid w:val="00FD526D"/>
    <w:rsid w:val="00FD648A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813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86738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p1">
    <w:name w:val="p1"/>
    <w:basedOn w:val="Normal"/>
    <w:rsid w:val="00C56A3C"/>
    <w:rPr>
      <w:rFonts w:ascii="Helvetica" w:eastAsiaTheme="minorEastAsia" w:hAnsi="Helvetica" w:cs="Times New Roman"/>
      <w:color w:val="auto"/>
      <w:sz w:val="18"/>
      <w:szCs w:val="18"/>
      <w:lang w:val="en-PH"/>
    </w:rPr>
  </w:style>
  <w:style w:type="character" w:customStyle="1" w:styleId="s1">
    <w:name w:val="s1"/>
    <w:basedOn w:val="DefaultParagraphFont"/>
    <w:rsid w:val="00C56A3C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%7b216535BF-000D-9448-B618-7D5E0FB67C23%7d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0B23B53A795A47B0C8E138B80C7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CFA34-4B28-1E4D-ACE4-D38DDF83C183}"/>
      </w:docPartPr>
      <w:docPartBody>
        <w:p w:rsidR="00210CE8" w:rsidRDefault="0078311B">
          <w:pPr>
            <w:pStyle w:val="AA0B23B53A795A47B0C8E138B80C74A3"/>
          </w:pPr>
          <w:r>
            <w:t>Education</w:t>
          </w:r>
        </w:p>
      </w:docPartBody>
    </w:docPart>
    <w:docPart>
      <w:docPartPr>
        <w:name w:val="5ACA74D43398D94FB93FB9F7EC43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37BBF-4683-F248-9D10-425A769820F0}"/>
      </w:docPartPr>
      <w:docPartBody>
        <w:p w:rsidR="005E029B" w:rsidRDefault="00817318" w:rsidP="00817318">
          <w:pPr>
            <w:pStyle w:val="5ACA74D43398D94FB93FB9F7EC43BA3F"/>
          </w:pPr>
          <w:r w:rsidRPr="000E1D44">
            <w:t>Key Skills</w:t>
          </w:r>
        </w:p>
      </w:docPartBody>
    </w:docPart>
    <w:docPart>
      <w:docPartPr>
        <w:name w:val="2B88DDE185714D5D9D5094EBA31F5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F1DCE-BE6D-42A2-9D16-F79450328B96}"/>
      </w:docPartPr>
      <w:docPartBody>
        <w:p w:rsidR="00740A3A" w:rsidRDefault="00C91A97" w:rsidP="00C91A97">
          <w:pPr>
            <w:pStyle w:val="2B88DDE185714D5D9D5094EBA31F5C28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E8"/>
    <w:rsid w:val="00053538"/>
    <w:rsid w:val="000D22D3"/>
    <w:rsid w:val="00210CE8"/>
    <w:rsid w:val="00566D64"/>
    <w:rsid w:val="005E029B"/>
    <w:rsid w:val="00740A3A"/>
    <w:rsid w:val="0078311B"/>
    <w:rsid w:val="00817318"/>
    <w:rsid w:val="00884E8D"/>
    <w:rsid w:val="008925A2"/>
    <w:rsid w:val="00972FEE"/>
    <w:rsid w:val="009D20C2"/>
    <w:rsid w:val="00B3698F"/>
    <w:rsid w:val="00B67509"/>
    <w:rsid w:val="00C36A50"/>
    <w:rsid w:val="00C91A97"/>
    <w:rsid w:val="00DC5A32"/>
    <w:rsid w:val="00E81D51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AA0B23B53A795A47B0C8E138B80C74A3">
    <w:name w:val="AA0B23B53A795A47B0C8E138B80C74A3"/>
  </w:style>
  <w:style w:type="paragraph" w:customStyle="1" w:styleId="5ACA74D43398D94FB93FB9F7EC43BA3F">
    <w:name w:val="5ACA74D43398D94FB93FB9F7EC43BA3F"/>
    <w:rsid w:val="00817318"/>
  </w:style>
  <w:style w:type="paragraph" w:customStyle="1" w:styleId="2B88DDE185714D5D9D5094EBA31F5C28">
    <w:name w:val="2B88DDE185714D5D9D5094EBA31F5C28"/>
    <w:rsid w:val="00C91A97"/>
    <w:pPr>
      <w:spacing w:after="160" w:line="259" w:lineRule="auto"/>
    </w:pPr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%7b216535BF-000D-9448-B618-7D5E0FB67C23%7dtf67351832_win32.dotx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2023-02-22T03:19:00Z</dcterms:created>
  <dcterms:modified xsi:type="dcterms:W3CDTF">2023-04-24T14:44:00Z</dcterms:modified>
</cp:coreProperties>
</file>