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6D17" w14:textId="13E126EF" w:rsidR="00A91D69" w:rsidRPr="005019D8" w:rsidRDefault="00A84F14">
      <w:pPr>
        <w:pStyle w:val="Name"/>
        <w:rPr>
          <w:sz w:val="42"/>
          <w:szCs w:val="42"/>
        </w:rPr>
      </w:pPr>
      <w:r>
        <w:rPr>
          <w:b w:val="0"/>
          <w:bCs/>
          <w:noProof/>
        </w:rPr>
        <w:drawing>
          <wp:anchor distT="0" distB="0" distL="114300" distR="114300" simplePos="0" relativeHeight="251659264" behindDoc="0" locked="0" layoutInCell="1" allowOverlap="1" wp14:anchorId="57841D36" wp14:editId="7B1E74E9">
            <wp:simplePos x="0" y="0"/>
            <wp:positionH relativeFrom="column">
              <wp:posOffset>4430395</wp:posOffset>
            </wp:positionH>
            <wp:positionV relativeFrom="paragraph">
              <wp:posOffset>8255</wp:posOffset>
            </wp:positionV>
            <wp:extent cx="1558290" cy="1558290"/>
            <wp:effectExtent l="0" t="0" r="3810" b="3810"/>
            <wp:wrapThrough wrapText="bothSides">
              <wp:wrapPolygon edited="0">
                <wp:start x="0" y="0"/>
                <wp:lineTo x="0" y="21477"/>
                <wp:lineTo x="21477" y="21477"/>
                <wp:lineTo x="2147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19C" w:rsidRPr="005019D8">
        <w:rPr>
          <w:sz w:val="42"/>
          <w:szCs w:val="42"/>
        </w:rPr>
        <w:t>JOSHUA DAVE GULTIANO</w:t>
      </w:r>
    </w:p>
    <w:p w14:paraId="691B46DF" w14:textId="7F412088" w:rsidR="00370312" w:rsidRDefault="00F27CAE" w:rsidP="008C325B">
      <w:pPr>
        <w:pStyle w:val="ContactInfo"/>
        <w:spacing w:after="0"/>
      </w:pPr>
      <w:r>
        <w:t>Address:</w:t>
      </w:r>
      <w:r w:rsidR="00874B51">
        <w:t xml:space="preserve"> P7-12 </w:t>
      </w:r>
      <w:proofErr w:type="spellStart"/>
      <w:r w:rsidR="00874B51">
        <w:t>Sts</w:t>
      </w:r>
      <w:proofErr w:type="spellEnd"/>
      <w:r w:rsidR="00874B51">
        <w:t>.,</w:t>
      </w:r>
      <w:r w:rsidR="007B049A">
        <w:t xml:space="preserve"> </w:t>
      </w:r>
      <w:proofErr w:type="spellStart"/>
      <w:r w:rsidR="004D764E">
        <w:t>Villamor</w:t>
      </w:r>
      <w:proofErr w:type="spellEnd"/>
      <w:r w:rsidR="004D764E">
        <w:t xml:space="preserve"> Airbase, Pasay City, Metro Manila</w:t>
      </w:r>
      <w:r w:rsidR="00370312">
        <w:t>|</w:t>
      </w:r>
    </w:p>
    <w:p w14:paraId="2107B1F0" w14:textId="74302D71" w:rsidR="00484925" w:rsidRDefault="00484925" w:rsidP="008C325B">
      <w:pPr>
        <w:pStyle w:val="ContactInfo"/>
        <w:spacing w:after="0"/>
      </w:pPr>
      <w:r>
        <w:t>Provincial Address: Zone 4 Clara, Taboc Opol, Misamis Oriental 9016</w:t>
      </w:r>
      <w:r w:rsidR="005D3B1B">
        <w:t xml:space="preserve"> |</w:t>
      </w:r>
    </w:p>
    <w:p w14:paraId="2EAF3939" w14:textId="47EE40B2" w:rsidR="00F27CAE" w:rsidRDefault="00F27CAE" w:rsidP="008C325B">
      <w:pPr>
        <w:pStyle w:val="ContactInfo"/>
        <w:spacing w:after="0"/>
      </w:pPr>
      <w:r>
        <w:t xml:space="preserve">Contact: +639 055 915 432 </w:t>
      </w:r>
    </w:p>
    <w:p w14:paraId="171F28E5" w14:textId="1CADB70D" w:rsidR="00EB5475" w:rsidRDefault="00F27CAE" w:rsidP="008C325B">
      <w:pPr>
        <w:pStyle w:val="ContactInfo"/>
        <w:spacing w:after="0"/>
      </w:pPr>
      <w:r>
        <w:t xml:space="preserve">Email: </w:t>
      </w:r>
      <w:hyperlink r:id="rId9" w:history="1">
        <w:r w:rsidR="00EB5475" w:rsidRPr="00C313BD">
          <w:rPr>
            <w:rStyle w:val="Hyperlink"/>
          </w:rPr>
          <w:t>jdgultiano@gmail.com</w:t>
        </w:r>
      </w:hyperlink>
    </w:p>
    <w:sdt>
      <w:sdtPr>
        <w:id w:val="-1179423465"/>
        <w:placeholder>
          <w:docPart w:val="58DDD8C4ABBC5646A276C0423348D335"/>
        </w:placeholder>
        <w:temporary/>
        <w:showingPlcHdr/>
        <w15:appearance w15:val="hidden"/>
      </w:sdtPr>
      <w:sdtContent>
        <w:p w14:paraId="6AB7385B" w14:textId="77777777" w:rsidR="00A91D69" w:rsidRDefault="00000000">
          <w:pPr>
            <w:pStyle w:val="Heading1"/>
          </w:pPr>
          <w:r>
            <w:t>Objective</w:t>
          </w:r>
        </w:p>
      </w:sdtContent>
    </w:sdt>
    <w:p w14:paraId="11F9E2EA" w14:textId="031BC6EF" w:rsidR="00A91D69" w:rsidRDefault="00552570">
      <w:r w:rsidRPr="00552570">
        <w:t>I am passionate, hard working and goal driven individual where expertise and excellence in the Hospitality and Tourism. I am people and social person who likes to communicate with guests and give full standard of service. I have a strong communication and interpersonal skills. I am flexible and willing to learn new knowledge and skills.</w:t>
      </w:r>
    </w:p>
    <w:sdt>
      <w:sdtPr>
        <w:id w:val="1728489637"/>
        <w:placeholder>
          <w:docPart w:val="AC0B2E84147D5548B3E9B37BE5450E56"/>
        </w:placeholder>
        <w:temporary/>
        <w:showingPlcHdr/>
        <w15:appearance w15:val="hidden"/>
      </w:sdtPr>
      <w:sdtContent>
        <w:p w14:paraId="3A82D50B" w14:textId="77777777" w:rsidR="00A91D69" w:rsidRDefault="00000000">
          <w:pPr>
            <w:pStyle w:val="Heading1"/>
          </w:pPr>
          <w:r>
            <w:t>Experience</w:t>
          </w:r>
        </w:p>
      </w:sdtContent>
    </w:sdt>
    <w:p w14:paraId="5707DA71" w14:textId="3CE7D4C9" w:rsidR="00EC64CE" w:rsidRDefault="00C53634" w:rsidP="00EC64CE">
      <w:pPr>
        <w:spacing w:after="0"/>
        <w:rPr>
          <w:b/>
          <w:bCs/>
        </w:rPr>
      </w:pPr>
      <w:r>
        <w:rPr>
          <w:b/>
          <w:bCs/>
        </w:rPr>
        <w:t>Kassandra</w:t>
      </w:r>
      <w:r w:rsidR="004C4D63">
        <w:rPr>
          <w:b/>
          <w:bCs/>
        </w:rPr>
        <w:t xml:space="preserve"> </w:t>
      </w:r>
      <w:r>
        <w:rPr>
          <w:b/>
          <w:bCs/>
        </w:rPr>
        <w:t>Hills Nature Park</w:t>
      </w:r>
      <w:r w:rsidR="00BE7F8E">
        <w:rPr>
          <w:b/>
          <w:bCs/>
        </w:rPr>
        <w:t xml:space="preserve"> Resort</w:t>
      </w:r>
    </w:p>
    <w:p w14:paraId="4094645E" w14:textId="34168C83" w:rsidR="005D3B1B" w:rsidRDefault="00EA3449" w:rsidP="00EC64CE">
      <w:pPr>
        <w:spacing w:after="0"/>
        <w:rPr>
          <w:b/>
          <w:bCs/>
        </w:rPr>
      </w:pPr>
      <w:r>
        <w:rPr>
          <w:b/>
          <w:bCs/>
        </w:rPr>
        <w:t xml:space="preserve">Cagayan de </w:t>
      </w:r>
      <w:proofErr w:type="spellStart"/>
      <w:r>
        <w:rPr>
          <w:b/>
          <w:bCs/>
        </w:rPr>
        <w:t>Oro</w:t>
      </w:r>
      <w:proofErr w:type="spellEnd"/>
      <w:r>
        <w:rPr>
          <w:b/>
          <w:bCs/>
        </w:rPr>
        <w:t xml:space="preserve"> City</w:t>
      </w:r>
    </w:p>
    <w:p w14:paraId="50257593" w14:textId="481C5667" w:rsidR="004964C5" w:rsidRDefault="00C20005" w:rsidP="00EC64CE">
      <w:pPr>
        <w:spacing w:after="0"/>
      </w:pPr>
      <w:r>
        <w:rPr>
          <w:b/>
          <w:bCs/>
        </w:rPr>
        <w:t>Waiter/Barista</w:t>
      </w:r>
      <w:r w:rsidR="00194F82">
        <w:t xml:space="preserve">| </w:t>
      </w:r>
      <w:r w:rsidR="005A45F8">
        <w:t>February</w:t>
      </w:r>
      <w:r w:rsidR="00194F82">
        <w:t xml:space="preserve"> 2022 – </w:t>
      </w:r>
      <w:r w:rsidR="005A45F8">
        <w:t>April</w:t>
      </w:r>
      <w:r w:rsidR="00194F82">
        <w:t xml:space="preserve"> 2023</w:t>
      </w:r>
      <w:r w:rsidR="000D000C">
        <w:t xml:space="preserve"> </w:t>
      </w:r>
    </w:p>
    <w:p w14:paraId="5B721AD4" w14:textId="77777777" w:rsidR="004964C5" w:rsidRPr="000D000C" w:rsidRDefault="004964C5" w:rsidP="00EC64CE">
      <w:pPr>
        <w:spacing w:after="0"/>
      </w:pPr>
    </w:p>
    <w:p w14:paraId="0D8E005B" w14:textId="77777777" w:rsidR="00C75384" w:rsidRDefault="00CD2F60" w:rsidP="00C75384">
      <w:pPr>
        <w:pStyle w:val="ListBullet"/>
        <w:numPr>
          <w:ilvl w:val="0"/>
          <w:numId w:val="16"/>
        </w:numPr>
      </w:pPr>
      <w:r w:rsidRPr="00CD2F60">
        <w:t>Provides information to help food and beverage selections. Presents ordered choices in a prompt and efficient manner. Maintains dining</w:t>
      </w:r>
      <w:r w:rsidR="001E6D8A">
        <w:t xml:space="preserve"> and bar area</w:t>
      </w:r>
      <w:r w:rsidRPr="00CD2F60">
        <w:t xml:space="preserve"> ambiance with an enthusiastic attitude.</w:t>
      </w:r>
    </w:p>
    <w:p w14:paraId="32EDAB19" w14:textId="2103101E" w:rsidR="00C367AC" w:rsidRDefault="00C367AC" w:rsidP="00C75384">
      <w:pPr>
        <w:pStyle w:val="ListBullet"/>
        <w:numPr>
          <w:ilvl w:val="0"/>
          <w:numId w:val="16"/>
        </w:numPr>
      </w:pPr>
      <w:r>
        <w:t>Greeted guests in a friendly manner as they entered the store and informed them about daily food and beverage</w:t>
      </w:r>
      <w:r w:rsidR="00C75384">
        <w:t>s specials.</w:t>
      </w:r>
    </w:p>
    <w:p w14:paraId="4042D15C" w14:textId="292BF5F7" w:rsidR="006769AE" w:rsidRDefault="006769AE" w:rsidP="0043672D">
      <w:pPr>
        <w:pStyle w:val="ListBullet"/>
        <w:numPr>
          <w:ilvl w:val="0"/>
          <w:numId w:val="16"/>
        </w:numPr>
      </w:pPr>
      <w:r>
        <w:t>Preparing and serving hot and cold drinks</w:t>
      </w:r>
      <w:r w:rsidR="001708D8">
        <w:t xml:space="preserve"> such as coffee, tea, artisan and specialty beverages</w:t>
      </w:r>
      <w:r w:rsidR="00355FE8">
        <w:t>.</w:t>
      </w:r>
    </w:p>
    <w:p w14:paraId="5B80C3F7" w14:textId="473463FC" w:rsidR="00A72FCB" w:rsidRDefault="00A72FCB" w:rsidP="0043672D">
      <w:pPr>
        <w:pStyle w:val="ListBullet"/>
        <w:numPr>
          <w:ilvl w:val="0"/>
          <w:numId w:val="16"/>
        </w:numPr>
      </w:pPr>
      <w:r>
        <w:t>Serve food and beverages to guests with proper sequence of service</w:t>
      </w:r>
      <w:r w:rsidR="00355FE8">
        <w:t xml:space="preserve"> and feel them they have </w:t>
      </w:r>
      <w:proofErr w:type="spellStart"/>
      <w:r w:rsidR="00355FE8">
        <w:t>rhe</w:t>
      </w:r>
      <w:proofErr w:type="spellEnd"/>
      <w:r w:rsidR="00355FE8">
        <w:t xml:space="preserve"> best dining experience.</w:t>
      </w:r>
    </w:p>
    <w:p w14:paraId="5C55DBD2" w14:textId="77E8DC03" w:rsidR="00CD6EDA" w:rsidRDefault="00901409" w:rsidP="0043672D">
      <w:pPr>
        <w:pStyle w:val="ListBullet"/>
        <w:numPr>
          <w:ilvl w:val="0"/>
          <w:numId w:val="16"/>
        </w:numPr>
      </w:pPr>
      <w:r>
        <w:t>Maintain</w:t>
      </w:r>
      <w:r w:rsidR="0004101C">
        <w:t xml:space="preserve"> the</w:t>
      </w:r>
      <w:r>
        <w:t xml:space="preserve"> service</w:t>
      </w:r>
      <w:r w:rsidR="00E073D5">
        <w:t xml:space="preserve">, </w:t>
      </w:r>
      <w:r>
        <w:t>dining area</w:t>
      </w:r>
      <w:r w:rsidR="00E073D5">
        <w:t xml:space="preserve"> and back office</w:t>
      </w:r>
      <w:r w:rsidR="0004101C">
        <w:t xml:space="preserve"> clean and sanitize </w:t>
      </w:r>
      <w:r w:rsidR="00864B75">
        <w:t xml:space="preserve">at all </w:t>
      </w:r>
      <w:r w:rsidR="0004101C">
        <w:t>time</w:t>
      </w:r>
      <w:r w:rsidR="00E073D5">
        <w:t>s.</w:t>
      </w:r>
    </w:p>
    <w:p w14:paraId="3B56AF5C" w14:textId="6BB83E60" w:rsidR="00A72FCB" w:rsidRDefault="008C0EEE" w:rsidP="00F727EB">
      <w:pPr>
        <w:pStyle w:val="ListBullet"/>
        <w:numPr>
          <w:ilvl w:val="0"/>
          <w:numId w:val="16"/>
        </w:numPr>
        <w:spacing w:after="0"/>
      </w:pPr>
      <w:r>
        <w:t xml:space="preserve">Take orders and </w:t>
      </w:r>
      <w:r w:rsidR="00FD7339">
        <w:t>collects payments</w:t>
      </w:r>
      <w:r w:rsidR="00E073D5">
        <w:t xml:space="preserve"> of the guests transactions</w:t>
      </w:r>
      <w:r w:rsidR="00FD7339">
        <w:t>. And helping out the inventory and stocks</w:t>
      </w:r>
      <w:r w:rsidR="00E073D5">
        <w:t xml:space="preserve"> with the management team.</w:t>
      </w:r>
    </w:p>
    <w:p w14:paraId="0B8D933D" w14:textId="77777777" w:rsidR="000D000C" w:rsidRDefault="000D000C" w:rsidP="000D000C">
      <w:pPr>
        <w:pStyle w:val="ListBullet"/>
        <w:numPr>
          <w:ilvl w:val="0"/>
          <w:numId w:val="0"/>
        </w:numPr>
        <w:spacing w:after="0"/>
        <w:ind w:left="720"/>
      </w:pPr>
    </w:p>
    <w:p w14:paraId="09EAA02B" w14:textId="781EA593" w:rsidR="001C0AAC" w:rsidRDefault="001C0AAC" w:rsidP="001C0AAC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proofErr w:type="spellStart"/>
      <w:r>
        <w:rPr>
          <w:b/>
          <w:bCs/>
        </w:rPr>
        <w:t>Sentro</w:t>
      </w:r>
      <w:proofErr w:type="spellEnd"/>
      <w:r>
        <w:rPr>
          <w:b/>
          <w:bCs/>
        </w:rPr>
        <w:t xml:space="preserve"> 1850 Restaurant</w:t>
      </w:r>
    </w:p>
    <w:p w14:paraId="216D5458" w14:textId="60F947A7" w:rsidR="00BF601A" w:rsidRDefault="00BF601A" w:rsidP="001C0AAC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>
        <w:rPr>
          <w:b/>
          <w:bCs/>
        </w:rPr>
        <w:t xml:space="preserve">Red Planet Hotel, Cagayan de </w:t>
      </w:r>
      <w:proofErr w:type="spellStart"/>
      <w:r>
        <w:rPr>
          <w:b/>
          <w:bCs/>
        </w:rPr>
        <w:t>Oro</w:t>
      </w:r>
      <w:proofErr w:type="spellEnd"/>
      <w:r>
        <w:rPr>
          <w:b/>
          <w:bCs/>
        </w:rPr>
        <w:t xml:space="preserve"> City</w:t>
      </w:r>
    </w:p>
    <w:p w14:paraId="327DBE70" w14:textId="307BAE79" w:rsidR="001C0AAC" w:rsidRDefault="001C0AAC" w:rsidP="001C0AAC">
      <w:pPr>
        <w:pStyle w:val="ListBullet"/>
        <w:numPr>
          <w:ilvl w:val="0"/>
          <w:numId w:val="0"/>
        </w:numPr>
        <w:ind w:left="216" w:hanging="216"/>
      </w:pPr>
      <w:r>
        <w:rPr>
          <w:b/>
          <w:bCs/>
        </w:rPr>
        <w:t xml:space="preserve">Waiter | </w:t>
      </w:r>
      <w:r>
        <w:t>May 2019 – December 202</w:t>
      </w:r>
      <w:r w:rsidR="00457BBC">
        <w:t>1</w:t>
      </w:r>
    </w:p>
    <w:p w14:paraId="607E0A23" w14:textId="1E6B0153" w:rsidR="00C746C5" w:rsidRDefault="00124F71" w:rsidP="00457BBC">
      <w:pPr>
        <w:pStyle w:val="ListBullet"/>
        <w:numPr>
          <w:ilvl w:val="0"/>
          <w:numId w:val="14"/>
        </w:numPr>
      </w:pPr>
      <w:r>
        <w:lastRenderedPageBreak/>
        <w:t>Welcoming</w:t>
      </w:r>
      <w:r w:rsidR="00C746C5" w:rsidRPr="00C746C5">
        <w:t xml:space="preserve"> and seating guests, taking guest orders, communicating them effectively to the kitchen and in addition, memorizing the menu and offering recommendations to upsell appetizers, desserts, or drinks.</w:t>
      </w:r>
    </w:p>
    <w:p w14:paraId="1AC415E2" w14:textId="42FA104A" w:rsidR="00BE3103" w:rsidRDefault="00BE3103" w:rsidP="00457BBC">
      <w:pPr>
        <w:pStyle w:val="ListBullet"/>
        <w:numPr>
          <w:ilvl w:val="0"/>
          <w:numId w:val="14"/>
        </w:numPr>
      </w:pPr>
      <w:r>
        <w:t xml:space="preserve">Perform the proper Service Sequence </w:t>
      </w:r>
      <w:r w:rsidR="00AF5DAA">
        <w:t>in high standard</w:t>
      </w:r>
      <w:r w:rsidR="00124F71">
        <w:t xml:space="preserve"> of the hotel</w:t>
      </w:r>
    </w:p>
    <w:p w14:paraId="5B3C3184" w14:textId="37C10EA5" w:rsidR="00AF5DAA" w:rsidRPr="001C0AAC" w:rsidRDefault="00AF5DAA" w:rsidP="00457BBC">
      <w:pPr>
        <w:pStyle w:val="ListBullet"/>
        <w:numPr>
          <w:ilvl w:val="0"/>
          <w:numId w:val="14"/>
        </w:numPr>
      </w:pPr>
      <w:r>
        <w:t>Perform and check for inventories and deliverie</w:t>
      </w:r>
      <w:r w:rsidR="00D044C7">
        <w:t>s of the day</w:t>
      </w:r>
      <w:r w:rsidR="00E437BF">
        <w:t>.</w:t>
      </w:r>
      <w:r w:rsidR="00E368DD">
        <w:t xml:space="preserve"> Assist the Management Team</w:t>
      </w:r>
      <w:r w:rsidR="00D044C7">
        <w:t xml:space="preserve">, perform cashiering method using the POS machine </w:t>
      </w:r>
      <w:r w:rsidR="007B28FF">
        <w:t>and collects payments thru cash or card.</w:t>
      </w:r>
      <w:r>
        <w:t xml:space="preserve"> </w:t>
      </w:r>
    </w:p>
    <w:sdt>
      <w:sdtPr>
        <w:id w:val="720946933"/>
        <w:placeholder>
          <w:docPart w:val="FE02D68AC41FB1459970F3B0AE6C4AFA"/>
        </w:placeholder>
        <w:temporary/>
        <w:showingPlcHdr/>
        <w15:appearance w15:val="hidden"/>
      </w:sdtPr>
      <w:sdtContent>
        <w:p w14:paraId="35DA0F97" w14:textId="77777777" w:rsidR="00A91D69" w:rsidRDefault="00000000">
          <w:pPr>
            <w:pStyle w:val="Heading1"/>
          </w:pPr>
          <w:r>
            <w:t>Education</w:t>
          </w:r>
        </w:p>
      </w:sdtContent>
    </w:sdt>
    <w:p w14:paraId="03C4F89E" w14:textId="39E7E6F4" w:rsidR="002C5B5C" w:rsidRDefault="002C5B5C">
      <w:pPr>
        <w:rPr>
          <w:b/>
          <w:bCs/>
        </w:rPr>
      </w:pPr>
      <w:r>
        <w:rPr>
          <w:b/>
          <w:bCs/>
        </w:rPr>
        <w:t xml:space="preserve">Cagayan de </w:t>
      </w:r>
      <w:proofErr w:type="spellStart"/>
      <w:r>
        <w:rPr>
          <w:b/>
          <w:bCs/>
        </w:rPr>
        <w:t>Oro</w:t>
      </w:r>
      <w:proofErr w:type="spellEnd"/>
      <w:r>
        <w:rPr>
          <w:b/>
          <w:bCs/>
        </w:rPr>
        <w:t xml:space="preserve"> College PHINMA</w:t>
      </w:r>
    </w:p>
    <w:p w14:paraId="15B38F40" w14:textId="4A2962E1" w:rsidR="002C5B5C" w:rsidRDefault="002C5B5C">
      <w:r>
        <w:t>Bachelor of Science of Tourism Management</w:t>
      </w:r>
      <w:r w:rsidR="0086319C">
        <w:t xml:space="preserve"> | June 2015 – April 2019</w:t>
      </w:r>
    </w:p>
    <w:p w14:paraId="0249D250" w14:textId="563EC548" w:rsidR="00DF2BD5" w:rsidRDefault="00961102">
      <w:r>
        <w:t>School D’ Hospitality of Singapore</w:t>
      </w:r>
      <w:r w:rsidR="00DF2BD5">
        <w:t xml:space="preserve"> </w:t>
      </w:r>
      <w:r>
        <w:t xml:space="preserve"> | June 2016 </w:t>
      </w:r>
      <w:r w:rsidR="00DF2BD5">
        <w:t>–</w:t>
      </w:r>
      <w:r>
        <w:t xml:space="preserve"> </w:t>
      </w:r>
      <w:r w:rsidR="00DF2BD5">
        <w:t>April 2019</w:t>
      </w:r>
    </w:p>
    <w:p w14:paraId="49158DD4" w14:textId="02D5AF1E" w:rsidR="0086319C" w:rsidRDefault="0086319C">
      <w:pPr>
        <w:rPr>
          <w:b/>
          <w:bCs/>
        </w:rPr>
      </w:pPr>
      <w:r>
        <w:rPr>
          <w:b/>
          <w:bCs/>
        </w:rPr>
        <w:t>Opol National Secondary Tech. School</w:t>
      </w:r>
    </w:p>
    <w:p w14:paraId="07D4672D" w14:textId="3B89ACB1" w:rsidR="0086319C" w:rsidRDefault="0086319C">
      <w:r>
        <w:t>High School | June 2011 – March 2015</w:t>
      </w:r>
    </w:p>
    <w:p w14:paraId="53E16771" w14:textId="1EEF4DD0" w:rsidR="008F2FD9" w:rsidRPr="000E4970" w:rsidRDefault="008F2FD9" w:rsidP="009F4B5B">
      <w:pPr>
        <w:keepNext/>
        <w:keepLines/>
        <w:pBdr>
          <w:top w:val="single" w:sz="24" w:space="5" w:color="262626" w:themeColor="text1" w:themeTint="D9"/>
          <w:bottom w:val="single" w:sz="8" w:space="5" w:color="7F7F7F" w:themeColor="text1" w:themeTint="80"/>
        </w:pBdr>
        <w:spacing w:before="240" w:after="160" w:line="240" w:lineRule="auto"/>
        <w:outlineLvl w:val="0"/>
        <w:rPr>
          <w:rFonts w:asciiTheme="majorHAnsi" w:eastAsiaTheme="majorEastAsia" w:hAnsiTheme="majorHAnsi" w:cstheme="majorBidi"/>
          <w:b/>
          <w:caps/>
          <w:color w:val="0E0B05" w:themeColor="text2"/>
          <w:sz w:val="24"/>
          <w:szCs w:val="32"/>
        </w:rPr>
      </w:pPr>
      <w:r>
        <w:rPr>
          <w:rFonts w:asciiTheme="majorHAnsi" w:eastAsiaTheme="majorEastAsia" w:hAnsiTheme="majorHAnsi" w:cstheme="majorBidi"/>
          <w:b/>
          <w:caps/>
          <w:color w:val="0E0B05" w:themeColor="text2"/>
          <w:sz w:val="24"/>
          <w:szCs w:val="32"/>
        </w:rPr>
        <w:t>SKILLS</w:t>
      </w:r>
    </w:p>
    <w:p w14:paraId="44BF9847" w14:textId="18D5CA4F" w:rsidR="00B14D7E" w:rsidRDefault="005B6E96" w:rsidP="00CF00CA">
      <w:pPr>
        <w:pStyle w:val="ListParagraph"/>
        <w:numPr>
          <w:ilvl w:val="0"/>
          <w:numId w:val="17"/>
        </w:numPr>
      </w:pPr>
      <w:r>
        <w:t>Excellence Customer Service Skills</w:t>
      </w:r>
    </w:p>
    <w:p w14:paraId="2323EFC6" w14:textId="203295E5" w:rsidR="005B6E96" w:rsidRDefault="006D38B0" w:rsidP="00CF00CA">
      <w:pPr>
        <w:pStyle w:val="ListParagraph"/>
        <w:numPr>
          <w:ilvl w:val="0"/>
          <w:numId w:val="17"/>
        </w:numPr>
      </w:pPr>
      <w:r>
        <w:t>Interpersonal and Social Skills</w:t>
      </w:r>
    </w:p>
    <w:p w14:paraId="1A52EF79" w14:textId="443E9A01" w:rsidR="00611F36" w:rsidRDefault="00611F36" w:rsidP="00CF00CA">
      <w:pPr>
        <w:pStyle w:val="ListParagraph"/>
        <w:numPr>
          <w:ilvl w:val="0"/>
          <w:numId w:val="17"/>
        </w:numPr>
      </w:pPr>
      <w:r>
        <w:t>Leadership Skills</w:t>
      </w:r>
    </w:p>
    <w:p w14:paraId="43B85E32" w14:textId="7010C4E5" w:rsidR="006D38B0" w:rsidRPr="0086319C" w:rsidRDefault="006D38B0" w:rsidP="00CF00CA">
      <w:pPr>
        <w:pStyle w:val="ListParagraph"/>
        <w:numPr>
          <w:ilvl w:val="0"/>
          <w:numId w:val="17"/>
        </w:numPr>
      </w:pPr>
      <w:r>
        <w:t>Microsoft</w:t>
      </w:r>
      <w:r w:rsidR="00611F36">
        <w:t xml:space="preserve"> Computer Skills (Word, Excel, PowerPoint)</w:t>
      </w:r>
    </w:p>
    <w:p w14:paraId="319D9545" w14:textId="4B5AF3AA" w:rsidR="00A91D69" w:rsidRDefault="00630E6B">
      <w:pPr>
        <w:pStyle w:val="Heading1"/>
      </w:pPr>
      <w:r>
        <w:t>References</w:t>
      </w:r>
    </w:p>
    <w:p w14:paraId="0EA07CB0" w14:textId="2C5A9857" w:rsidR="00D622AA" w:rsidRDefault="00630E6B" w:rsidP="00D622AA">
      <w:pPr>
        <w:pStyle w:val="ListBullet"/>
        <w:numPr>
          <w:ilvl w:val="0"/>
          <w:numId w:val="0"/>
        </w:numPr>
        <w:spacing w:after="0"/>
        <w:ind w:left="216" w:hanging="216"/>
      </w:pPr>
      <w:r>
        <w:t xml:space="preserve">Ms. </w:t>
      </w:r>
      <w:proofErr w:type="spellStart"/>
      <w:r w:rsidR="00EA3449">
        <w:t>Grecelda</w:t>
      </w:r>
      <w:proofErr w:type="spellEnd"/>
      <w:r w:rsidR="00EA3449">
        <w:t xml:space="preserve"> Q. </w:t>
      </w:r>
      <w:proofErr w:type="spellStart"/>
      <w:r w:rsidR="00EA3449">
        <w:t>Gegjie</w:t>
      </w:r>
      <w:proofErr w:type="spellEnd"/>
    </w:p>
    <w:p w14:paraId="46DB39EF" w14:textId="76621C38" w:rsidR="00B91D4F" w:rsidRDefault="00EA3449" w:rsidP="00D622AA">
      <w:pPr>
        <w:pStyle w:val="ListBullet"/>
        <w:numPr>
          <w:ilvl w:val="0"/>
          <w:numId w:val="0"/>
        </w:numPr>
        <w:spacing w:after="0"/>
        <w:ind w:left="216" w:hanging="216"/>
      </w:pPr>
      <w:r>
        <w:t xml:space="preserve">Resort </w:t>
      </w:r>
      <w:r w:rsidR="00BE7F8E">
        <w:t>OIC</w:t>
      </w:r>
    </w:p>
    <w:p w14:paraId="58CF3C89" w14:textId="6B21CBCB" w:rsidR="00B91D4F" w:rsidRDefault="00BE7F8E" w:rsidP="00D622AA">
      <w:pPr>
        <w:pStyle w:val="ListBullet"/>
        <w:numPr>
          <w:ilvl w:val="0"/>
          <w:numId w:val="0"/>
        </w:numPr>
        <w:spacing w:after="0"/>
        <w:ind w:left="216" w:hanging="216"/>
      </w:pPr>
      <w:r>
        <w:t>Kassandra Hills Nature Park</w:t>
      </w:r>
    </w:p>
    <w:p w14:paraId="1C0B37EB" w14:textId="601BC3AB" w:rsidR="00D622AA" w:rsidRDefault="00A519CA" w:rsidP="00D622AA">
      <w:pPr>
        <w:pStyle w:val="ListBullet"/>
        <w:numPr>
          <w:ilvl w:val="0"/>
          <w:numId w:val="0"/>
        </w:numPr>
        <w:spacing w:after="0"/>
        <w:ind w:left="216" w:hanging="216"/>
      </w:pPr>
      <w:r w:rsidRPr="00A519CA">
        <w:t>+63 977 820 1664</w:t>
      </w:r>
    </w:p>
    <w:p w14:paraId="210D42C0" w14:textId="77777777" w:rsidR="00F60912" w:rsidRDefault="00F60912" w:rsidP="00D622AA">
      <w:pPr>
        <w:pStyle w:val="ListBullet"/>
        <w:numPr>
          <w:ilvl w:val="0"/>
          <w:numId w:val="0"/>
        </w:numPr>
        <w:spacing w:after="0"/>
        <w:ind w:left="216" w:hanging="216"/>
      </w:pPr>
    </w:p>
    <w:p w14:paraId="277799EC" w14:textId="54547C7A" w:rsidR="009E4250" w:rsidRDefault="009E4250" w:rsidP="00D622AA">
      <w:pPr>
        <w:pStyle w:val="ListBullet"/>
        <w:numPr>
          <w:ilvl w:val="0"/>
          <w:numId w:val="0"/>
        </w:numPr>
        <w:spacing w:after="0"/>
        <w:ind w:left="216" w:hanging="216"/>
      </w:pPr>
      <w:r>
        <w:t xml:space="preserve">Mr. Gilbert </w:t>
      </w:r>
      <w:proofErr w:type="spellStart"/>
      <w:r>
        <w:t>Virtudazo</w:t>
      </w:r>
      <w:proofErr w:type="spellEnd"/>
    </w:p>
    <w:p w14:paraId="2E1D87E9" w14:textId="77777777" w:rsidR="00B91D4F" w:rsidRDefault="009E4250" w:rsidP="00D622AA">
      <w:pPr>
        <w:pStyle w:val="ListBullet"/>
        <w:numPr>
          <w:ilvl w:val="0"/>
          <w:numId w:val="0"/>
        </w:numPr>
        <w:spacing w:after="0"/>
        <w:ind w:left="216" w:hanging="216"/>
      </w:pPr>
      <w:r>
        <w:t>Restaurant Manager</w:t>
      </w:r>
    </w:p>
    <w:p w14:paraId="61D739CB" w14:textId="77777777" w:rsidR="00B91D4F" w:rsidRDefault="009E4250" w:rsidP="00B91D4F">
      <w:pPr>
        <w:pStyle w:val="ListBullet"/>
        <w:numPr>
          <w:ilvl w:val="0"/>
          <w:numId w:val="0"/>
        </w:numPr>
        <w:spacing w:after="0"/>
      </w:pPr>
      <w:r>
        <w:t>Limketkai Luxe Hotel</w:t>
      </w:r>
      <w:r w:rsidR="00703553">
        <w:t xml:space="preserve"> &amp; Resort</w:t>
      </w:r>
    </w:p>
    <w:p w14:paraId="2E528C70" w14:textId="107E79D3" w:rsidR="009E4250" w:rsidRDefault="00B91D4F" w:rsidP="00B91D4F">
      <w:pPr>
        <w:pStyle w:val="ListBullet"/>
        <w:numPr>
          <w:ilvl w:val="0"/>
          <w:numId w:val="0"/>
        </w:numPr>
        <w:spacing w:after="0"/>
      </w:pPr>
      <w:r>
        <w:t>+63 9</w:t>
      </w:r>
      <w:r w:rsidR="00763B02">
        <w:t xml:space="preserve">97 </w:t>
      </w:r>
      <w:r w:rsidR="00000008" w:rsidRPr="00000008">
        <w:t>268 7776</w:t>
      </w:r>
    </w:p>
    <w:p w14:paraId="4341C370" w14:textId="01C87E11" w:rsidR="00000008" w:rsidRDefault="00000008" w:rsidP="00F60912">
      <w:pPr>
        <w:pStyle w:val="ListBullet"/>
        <w:numPr>
          <w:ilvl w:val="0"/>
          <w:numId w:val="0"/>
        </w:numPr>
        <w:spacing w:after="0"/>
      </w:pPr>
    </w:p>
    <w:p w14:paraId="31A71771" w14:textId="70E897D0" w:rsidR="00000008" w:rsidRDefault="00000008" w:rsidP="00D622AA">
      <w:pPr>
        <w:pStyle w:val="ListBullet"/>
        <w:numPr>
          <w:ilvl w:val="0"/>
          <w:numId w:val="0"/>
        </w:numPr>
        <w:spacing w:after="0"/>
        <w:ind w:left="216" w:hanging="216"/>
      </w:pPr>
      <w:r>
        <w:t xml:space="preserve">Mr. Mark Lester </w:t>
      </w:r>
      <w:proofErr w:type="spellStart"/>
      <w:r>
        <w:t>Jumalon</w:t>
      </w:r>
      <w:proofErr w:type="spellEnd"/>
    </w:p>
    <w:p w14:paraId="2AA70611" w14:textId="77777777" w:rsidR="00763B02" w:rsidRDefault="00000008" w:rsidP="00B14D7E">
      <w:pPr>
        <w:pStyle w:val="ListBullet"/>
        <w:numPr>
          <w:ilvl w:val="0"/>
          <w:numId w:val="0"/>
        </w:numPr>
        <w:spacing w:after="0"/>
        <w:ind w:left="216" w:hanging="216"/>
      </w:pPr>
      <w:r>
        <w:t>Restaurant Manager</w:t>
      </w:r>
    </w:p>
    <w:p w14:paraId="3F5F9DB7" w14:textId="77777777" w:rsidR="00763B02" w:rsidRDefault="00763B02" w:rsidP="00B14D7E">
      <w:pPr>
        <w:pStyle w:val="ListBullet"/>
        <w:numPr>
          <w:ilvl w:val="0"/>
          <w:numId w:val="0"/>
        </w:numPr>
        <w:spacing w:after="0"/>
        <w:ind w:left="216" w:hanging="216"/>
      </w:pPr>
      <w:proofErr w:type="spellStart"/>
      <w:r>
        <w:t>S</w:t>
      </w:r>
      <w:r w:rsidR="00000008">
        <w:t>entro</w:t>
      </w:r>
      <w:proofErr w:type="spellEnd"/>
      <w:r w:rsidR="00000008">
        <w:t xml:space="preserve"> 1850</w:t>
      </w:r>
    </w:p>
    <w:p w14:paraId="2730E5F7" w14:textId="7FB90A1E" w:rsidR="000E4970" w:rsidRDefault="004C57BE" w:rsidP="00B14D7E">
      <w:pPr>
        <w:pStyle w:val="ListBullet"/>
        <w:numPr>
          <w:ilvl w:val="0"/>
          <w:numId w:val="0"/>
        </w:numPr>
        <w:spacing w:after="0"/>
        <w:ind w:left="216" w:hanging="216"/>
      </w:pPr>
      <w:r>
        <w:t>+63 935</w:t>
      </w:r>
      <w:r w:rsidR="000E4970" w:rsidRPr="000E4970">
        <w:t xml:space="preserve"> 926 713</w:t>
      </w:r>
      <w:r w:rsidR="00C64B2B">
        <w:t>3</w:t>
      </w:r>
    </w:p>
    <w:p w14:paraId="6501C7FB" w14:textId="77777777" w:rsidR="00C64B2B" w:rsidRDefault="00C64B2B" w:rsidP="00B14D7E">
      <w:pPr>
        <w:pStyle w:val="ListBullet"/>
        <w:numPr>
          <w:ilvl w:val="0"/>
          <w:numId w:val="0"/>
        </w:numPr>
        <w:spacing w:after="0"/>
        <w:ind w:left="216" w:hanging="216"/>
      </w:pPr>
    </w:p>
    <w:p w14:paraId="6C7ECE87" w14:textId="47F79364" w:rsidR="000E4970" w:rsidRPr="000E4970" w:rsidRDefault="00303409" w:rsidP="000E4970">
      <w:pPr>
        <w:keepNext/>
        <w:keepLines/>
        <w:pBdr>
          <w:top w:val="single" w:sz="24" w:space="5" w:color="262626" w:themeColor="text1" w:themeTint="D9"/>
          <w:bottom w:val="single" w:sz="8" w:space="5" w:color="7F7F7F" w:themeColor="text1" w:themeTint="80"/>
        </w:pBdr>
        <w:spacing w:before="240" w:after="160" w:line="240" w:lineRule="auto"/>
        <w:outlineLvl w:val="0"/>
        <w:rPr>
          <w:rFonts w:asciiTheme="majorHAnsi" w:eastAsiaTheme="majorEastAsia" w:hAnsiTheme="majorHAnsi" w:cstheme="majorBidi"/>
          <w:b/>
          <w:caps/>
          <w:color w:val="0E0B05" w:themeColor="text2"/>
          <w:sz w:val="24"/>
          <w:szCs w:val="32"/>
        </w:rPr>
      </w:pPr>
      <w:r>
        <w:rPr>
          <w:rFonts w:asciiTheme="majorHAnsi" w:eastAsiaTheme="majorEastAsia" w:hAnsiTheme="majorHAnsi" w:cstheme="majorBidi"/>
          <w:b/>
          <w:caps/>
          <w:color w:val="0E0B05" w:themeColor="text2"/>
          <w:sz w:val="24"/>
          <w:szCs w:val="32"/>
        </w:rPr>
        <w:t>Trainings attended</w:t>
      </w:r>
    </w:p>
    <w:p w14:paraId="1A8E9F37" w14:textId="5419FB6B" w:rsidR="000E4970" w:rsidRDefault="00D1732D" w:rsidP="00D622AA">
      <w:pPr>
        <w:pStyle w:val="ListBullet"/>
        <w:numPr>
          <w:ilvl w:val="0"/>
          <w:numId w:val="0"/>
        </w:numPr>
        <w:spacing w:after="0"/>
        <w:ind w:left="216" w:hanging="216"/>
        <w:rPr>
          <w:b/>
          <w:bCs/>
        </w:rPr>
      </w:pPr>
      <w:r>
        <w:rPr>
          <w:b/>
          <w:bCs/>
        </w:rPr>
        <w:t>Renaissanc</w:t>
      </w:r>
      <w:r w:rsidR="002E3620">
        <w:rPr>
          <w:b/>
          <w:bCs/>
        </w:rPr>
        <w:t>e Maritime</w:t>
      </w:r>
      <w:r>
        <w:rPr>
          <w:b/>
          <w:bCs/>
        </w:rPr>
        <w:t xml:space="preserve"> Training Center</w:t>
      </w:r>
    </w:p>
    <w:p w14:paraId="38F8BAFD" w14:textId="77777777" w:rsidR="002E3620" w:rsidRPr="00D1732D" w:rsidRDefault="002E3620" w:rsidP="00D622AA">
      <w:pPr>
        <w:pStyle w:val="ListBullet"/>
        <w:numPr>
          <w:ilvl w:val="0"/>
          <w:numId w:val="0"/>
        </w:numPr>
        <w:spacing w:after="0"/>
        <w:ind w:left="216" w:hanging="216"/>
        <w:rPr>
          <w:b/>
          <w:bCs/>
        </w:rPr>
      </w:pPr>
    </w:p>
    <w:p w14:paraId="74639AEA" w14:textId="59BB0FA3" w:rsidR="00DA02D8" w:rsidRDefault="00DA02D8" w:rsidP="00D1732D">
      <w:pPr>
        <w:pStyle w:val="ListBullet"/>
        <w:numPr>
          <w:ilvl w:val="0"/>
          <w:numId w:val="14"/>
        </w:numPr>
        <w:spacing w:after="0"/>
      </w:pPr>
      <w:r>
        <w:t>STCW Basic Training</w:t>
      </w:r>
      <w:r w:rsidR="00976A57">
        <w:t xml:space="preserve"> </w:t>
      </w:r>
      <w:r w:rsidR="002E3620">
        <w:t xml:space="preserve">COP </w:t>
      </w:r>
      <w:r w:rsidR="00A1430C" w:rsidRPr="007A1737">
        <w:rPr>
          <w:b/>
          <w:bCs/>
          <w:u w:val="single"/>
        </w:rPr>
        <w:t>BT2000563</w:t>
      </w:r>
      <w:r w:rsidR="007A1737" w:rsidRPr="007A1737">
        <w:rPr>
          <w:b/>
          <w:bCs/>
          <w:u w:val="single"/>
        </w:rPr>
        <w:t>17322</w:t>
      </w:r>
    </w:p>
    <w:p w14:paraId="107ABE07" w14:textId="48E130B6" w:rsidR="00D1732D" w:rsidRDefault="00D1732D" w:rsidP="00D1732D">
      <w:pPr>
        <w:pStyle w:val="ListBullet"/>
        <w:numPr>
          <w:ilvl w:val="0"/>
          <w:numId w:val="14"/>
        </w:numPr>
        <w:spacing w:after="0"/>
      </w:pPr>
      <w:r>
        <w:t>STCW SDSD Training</w:t>
      </w:r>
      <w:r w:rsidR="002E3620">
        <w:t xml:space="preserve"> COP</w:t>
      </w:r>
      <w:r w:rsidR="007A1737">
        <w:t xml:space="preserve"> </w:t>
      </w:r>
      <w:r w:rsidR="000F6BDC">
        <w:rPr>
          <w:b/>
          <w:bCs/>
          <w:u w:val="single"/>
        </w:rPr>
        <w:t>SDSD200010</w:t>
      </w:r>
      <w:r w:rsidR="00053FAA">
        <w:rPr>
          <w:b/>
          <w:bCs/>
          <w:u w:val="single"/>
        </w:rPr>
        <w:t>507522</w:t>
      </w:r>
    </w:p>
    <w:p w14:paraId="43848482" w14:textId="337137CD" w:rsidR="00D1732D" w:rsidRDefault="00D1732D" w:rsidP="00D1732D">
      <w:pPr>
        <w:pStyle w:val="ListBullet"/>
        <w:numPr>
          <w:ilvl w:val="0"/>
          <w:numId w:val="14"/>
        </w:numPr>
        <w:spacing w:after="0"/>
      </w:pPr>
      <w:r>
        <w:t>STCW Crowd Management Training</w:t>
      </w:r>
      <w:r w:rsidR="00A1418F">
        <w:t xml:space="preserve"> </w:t>
      </w:r>
      <w:r w:rsidR="00B75C07">
        <w:rPr>
          <w:b/>
          <w:bCs/>
          <w:u w:val="single"/>
        </w:rPr>
        <w:t>48976</w:t>
      </w:r>
      <w:r w:rsidR="002E3620">
        <w:rPr>
          <w:b/>
          <w:bCs/>
          <w:u w:val="single"/>
        </w:rPr>
        <w:t>-22</w:t>
      </w:r>
    </w:p>
    <w:p w14:paraId="09E01ECA" w14:textId="767C9BFB" w:rsidR="00D1732D" w:rsidRPr="00D6254F" w:rsidRDefault="00D1732D" w:rsidP="00D1732D">
      <w:pPr>
        <w:pStyle w:val="ListBullet"/>
        <w:numPr>
          <w:ilvl w:val="0"/>
          <w:numId w:val="14"/>
        </w:numPr>
        <w:spacing w:after="0"/>
      </w:pPr>
      <w:r>
        <w:t xml:space="preserve">STCW </w:t>
      </w:r>
      <w:r w:rsidR="00976A57">
        <w:t>Anti Piracy Training</w:t>
      </w:r>
      <w:r w:rsidR="002E3620">
        <w:t xml:space="preserve"> </w:t>
      </w:r>
      <w:r w:rsidR="00D6254F">
        <w:rPr>
          <w:b/>
          <w:bCs/>
          <w:u w:val="single"/>
        </w:rPr>
        <w:t>527102-23</w:t>
      </w:r>
    </w:p>
    <w:p w14:paraId="53223C6F" w14:textId="77777777" w:rsidR="00D6254F" w:rsidRDefault="00D6254F" w:rsidP="00D6254F">
      <w:pPr>
        <w:pStyle w:val="ListBullet"/>
        <w:numPr>
          <w:ilvl w:val="0"/>
          <w:numId w:val="0"/>
        </w:numPr>
        <w:spacing w:after="0"/>
        <w:ind w:left="216" w:hanging="216"/>
      </w:pPr>
    </w:p>
    <w:p w14:paraId="30D8B867" w14:textId="77777777" w:rsidR="00E06BA0" w:rsidRDefault="00E06BA0" w:rsidP="00611F36">
      <w:pPr>
        <w:pStyle w:val="ListBullet"/>
        <w:numPr>
          <w:ilvl w:val="0"/>
          <w:numId w:val="0"/>
        </w:numPr>
        <w:spacing w:after="0"/>
      </w:pPr>
    </w:p>
    <w:p w14:paraId="48CC374E" w14:textId="77777777" w:rsidR="00E06BA0" w:rsidRDefault="00E06BA0" w:rsidP="00D6254F">
      <w:pPr>
        <w:pStyle w:val="ListBullet"/>
        <w:numPr>
          <w:ilvl w:val="0"/>
          <w:numId w:val="0"/>
        </w:numPr>
        <w:spacing w:after="0"/>
        <w:ind w:left="216" w:hanging="216"/>
      </w:pPr>
    </w:p>
    <w:p w14:paraId="397B5265" w14:textId="31EC78F1" w:rsidR="00D6254F" w:rsidRDefault="00D6254F" w:rsidP="00D6254F">
      <w:pPr>
        <w:pStyle w:val="ListBullet"/>
        <w:numPr>
          <w:ilvl w:val="0"/>
          <w:numId w:val="0"/>
        </w:numPr>
        <w:spacing w:after="0"/>
        <w:ind w:left="216" w:hanging="216"/>
      </w:pPr>
    </w:p>
    <w:p w14:paraId="0CF4C1FB" w14:textId="1E7A7F67" w:rsidR="00354905" w:rsidRDefault="00E06BA0" w:rsidP="00D6254F">
      <w:pPr>
        <w:pStyle w:val="ListBullet"/>
        <w:numPr>
          <w:ilvl w:val="0"/>
          <w:numId w:val="0"/>
        </w:numPr>
        <w:spacing w:after="0"/>
        <w:ind w:left="216" w:hanging="216"/>
        <w:rPr>
          <w:b/>
          <w:bCs/>
          <w:u w:val="single"/>
        </w:rPr>
      </w:pPr>
      <w:r>
        <w:rPr>
          <w:b/>
          <w:bCs/>
          <w:u w:val="single"/>
        </w:rPr>
        <w:t>JOSHUA DAVE GULTIANO</w:t>
      </w:r>
    </w:p>
    <w:p w14:paraId="42192035" w14:textId="1015C8C6" w:rsidR="00E06BA0" w:rsidRPr="00E06BA0" w:rsidRDefault="00E06BA0" w:rsidP="00D6254F">
      <w:pPr>
        <w:pStyle w:val="ListBullet"/>
        <w:numPr>
          <w:ilvl w:val="0"/>
          <w:numId w:val="0"/>
        </w:numPr>
        <w:spacing w:after="0"/>
        <w:ind w:left="216" w:hanging="216"/>
      </w:pPr>
      <w:r>
        <w:t xml:space="preserve">           APPLICANT</w:t>
      </w:r>
    </w:p>
    <w:sectPr w:rsidR="00E06BA0" w:rsidRPr="00E06BA0">
      <w:headerReference w:type="default" r:id="rId10"/>
      <w:footerReference w:type="default" r:id="rId11"/>
      <w:headerReference w:type="first" r:id="rId12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23FDE" w14:textId="77777777" w:rsidR="0057396E" w:rsidRDefault="0057396E">
      <w:r>
        <w:separator/>
      </w:r>
    </w:p>
  </w:endnote>
  <w:endnote w:type="continuationSeparator" w:id="0">
    <w:p w14:paraId="12AAC8FA" w14:textId="77777777" w:rsidR="0057396E" w:rsidRDefault="00573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10E64" w14:textId="77777777" w:rsidR="00A91D69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77AE0" w14:textId="77777777" w:rsidR="0057396E" w:rsidRDefault="0057396E">
      <w:r>
        <w:separator/>
      </w:r>
    </w:p>
  </w:footnote>
  <w:footnote w:type="continuationSeparator" w:id="0">
    <w:p w14:paraId="526BDEE1" w14:textId="77777777" w:rsidR="0057396E" w:rsidRDefault="00573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12B2" w14:textId="77777777" w:rsidR="00A91D69" w:rsidRDefault="0000000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B522877" wp14:editId="79E73558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586B3A4F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312E5" w14:textId="77777777" w:rsidR="00A91D69" w:rsidRDefault="0000000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5F66230" wp14:editId="4821909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B50A29" w14:textId="77777777" w:rsidR="00A91D69" w:rsidRDefault="00A91D6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5F66230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AB50A29" w14:textId="77777777" w:rsidR="00A91D69" w:rsidRDefault="00A91D69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153E9"/>
    <w:multiLevelType w:val="hybridMultilevel"/>
    <w:tmpl w:val="AF60699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0CA36F28"/>
    <w:multiLevelType w:val="hybridMultilevel"/>
    <w:tmpl w:val="241E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24D502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83D7E"/>
    <w:multiLevelType w:val="hybridMultilevel"/>
    <w:tmpl w:val="9FB6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01B44"/>
    <w:multiLevelType w:val="hybridMultilevel"/>
    <w:tmpl w:val="806C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86EE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BE09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613419">
    <w:abstractNumId w:val="9"/>
  </w:num>
  <w:num w:numId="2" w16cid:durableId="320233547">
    <w:abstractNumId w:val="15"/>
  </w:num>
  <w:num w:numId="3" w16cid:durableId="55053851">
    <w:abstractNumId w:val="12"/>
  </w:num>
  <w:num w:numId="4" w16cid:durableId="469593848">
    <w:abstractNumId w:val="7"/>
  </w:num>
  <w:num w:numId="5" w16cid:durableId="1110050615">
    <w:abstractNumId w:val="6"/>
  </w:num>
  <w:num w:numId="6" w16cid:durableId="1121537457">
    <w:abstractNumId w:val="5"/>
  </w:num>
  <w:num w:numId="7" w16cid:durableId="341474184">
    <w:abstractNumId w:val="4"/>
  </w:num>
  <w:num w:numId="8" w16cid:durableId="1715035237">
    <w:abstractNumId w:val="8"/>
  </w:num>
  <w:num w:numId="9" w16cid:durableId="1723946979">
    <w:abstractNumId w:val="3"/>
  </w:num>
  <w:num w:numId="10" w16cid:durableId="2083945486">
    <w:abstractNumId w:val="2"/>
  </w:num>
  <w:num w:numId="11" w16cid:durableId="1164785553">
    <w:abstractNumId w:val="1"/>
  </w:num>
  <w:num w:numId="12" w16cid:durableId="569114689">
    <w:abstractNumId w:val="0"/>
  </w:num>
  <w:num w:numId="13" w16cid:durableId="1157306979">
    <w:abstractNumId w:val="18"/>
  </w:num>
  <w:num w:numId="14" w16cid:durableId="1575823800">
    <w:abstractNumId w:val="14"/>
  </w:num>
  <w:num w:numId="15" w16cid:durableId="392780231">
    <w:abstractNumId w:val="10"/>
  </w:num>
  <w:num w:numId="16" w16cid:durableId="313721670">
    <w:abstractNumId w:val="16"/>
  </w:num>
  <w:num w:numId="17" w16cid:durableId="852955984">
    <w:abstractNumId w:val="11"/>
  </w:num>
  <w:num w:numId="18" w16cid:durableId="305817265">
    <w:abstractNumId w:val="13"/>
  </w:num>
  <w:num w:numId="19" w16cid:durableId="347830817">
    <w:abstractNumId w:val="19"/>
  </w:num>
  <w:num w:numId="20" w16cid:durableId="17120278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B7"/>
    <w:rsid w:val="00000008"/>
    <w:rsid w:val="0004101C"/>
    <w:rsid w:val="00053FAA"/>
    <w:rsid w:val="000852E0"/>
    <w:rsid w:val="000B0570"/>
    <w:rsid w:val="000D000C"/>
    <w:rsid w:val="000E4970"/>
    <w:rsid w:val="000F4A19"/>
    <w:rsid w:val="000F6BDC"/>
    <w:rsid w:val="00110B3B"/>
    <w:rsid w:val="00124F71"/>
    <w:rsid w:val="001708D8"/>
    <w:rsid w:val="00171C17"/>
    <w:rsid w:val="00194F82"/>
    <w:rsid w:val="001A47B7"/>
    <w:rsid w:val="001C0AAC"/>
    <w:rsid w:val="001C448B"/>
    <w:rsid w:val="001E6D8A"/>
    <w:rsid w:val="00220098"/>
    <w:rsid w:val="00267CF3"/>
    <w:rsid w:val="002A005A"/>
    <w:rsid w:val="002A3C3F"/>
    <w:rsid w:val="002C5B5C"/>
    <w:rsid w:val="002E3620"/>
    <w:rsid w:val="00303409"/>
    <w:rsid w:val="00313B39"/>
    <w:rsid w:val="00353745"/>
    <w:rsid w:val="00354905"/>
    <w:rsid w:val="00355FE8"/>
    <w:rsid w:val="00370312"/>
    <w:rsid w:val="003A5B68"/>
    <w:rsid w:val="003C063D"/>
    <w:rsid w:val="0043672D"/>
    <w:rsid w:val="00453BDA"/>
    <w:rsid w:val="00457BBC"/>
    <w:rsid w:val="00482D39"/>
    <w:rsid w:val="00484925"/>
    <w:rsid w:val="004964C5"/>
    <w:rsid w:val="004C4D63"/>
    <w:rsid w:val="004C57BE"/>
    <w:rsid w:val="004D764E"/>
    <w:rsid w:val="005019D8"/>
    <w:rsid w:val="00552570"/>
    <w:rsid w:val="005537B0"/>
    <w:rsid w:val="00572428"/>
    <w:rsid w:val="0057334B"/>
    <w:rsid w:val="0057396E"/>
    <w:rsid w:val="00576BB1"/>
    <w:rsid w:val="005A45F8"/>
    <w:rsid w:val="005B6E96"/>
    <w:rsid w:val="005D3B1B"/>
    <w:rsid w:val="006062AA"/>
    <w:rsid w:val="00611F36"/>
    <w:rsid w:val="00630E6B"/>
    <w:rsid w:val="006769AE"/>
    <w:rsid w:val="006C48DA"/>
    <w:rsid w:val="006D2517"/>
    <w:rsid w:val="006D38B0"/>
    <w:rsid w:val="00703553"/>
    <w:rsid w:val="007058DD"/>
    <w:rsid w:val="007066AF"/>
    <w:rsid w:val="00750F85"/>
    <w:rsid w:val="00763B02"/>
    <w:rsid w:val="007640A8"/>
    <w:rsid w:val="007A1737"/>
    <w:rsid w:val="007B049A"/>
    <w:rsid w:val="007B28FF"/>
    <w:rsid w:val="007E2BEF"/>
    <w:rsid w:val="007F471B"/>
    <w:rsid w:val="00804748"/>
    <w:rsid w:val="00835DD8"/>
    <w:rsid w:val="008606C4"/>
    <w:rsid w:val="0086319C"/>
    <w:rsid w:val="00864B75"/>
    <w:rsid w:val="00874B51"/>
    <w:rsid w:val="008C0EEE"/>
    <w:rsid w:val="008C325B"/>
    <w:rsid w:val="008E30DA"/>
    <w:rsid w:val="008F2FD9"/>
    <w:rsid w:val="00900DDE"/>
    <w:rsid w:val="00901409"/>
    <w:rsid w:val="00920CBC"/>
    <w:rsid w:val="00961102"/>
    <w:rsid w:val="00976A57"/>
    <w:rsid w:val="009B23C9"/>
    <w:rsid w:val="009C319D"/>
    <w:rsid w:val="009E4250"/>
    <w:rsid w:val="00A1418F"/>
    <w:rsid w:val="00A1430C"/>
    <w:rsid w:val="00A15F59"/>
    <w:rsid w:val="00A25C36"/>
    <w:rsid w:val="00A519CA"/>
    <w:rsid w:val="00A72FCB"/>
    <w:rsid w:val="00A81FD5"/>
    <w:rsid w:val="00A84F14"/>
    <w:rsid w:val="00A91D69"/>
    <w:rsid w:val="00AF5DAA"/>
    <w:rsid w:val="00B14D7E"/>
    <w:rsid w:val="00B75C07"/>
    <w:rsid w:val="00B91D4F"/>
    <w:rsid w:val="00BA0F63"/>
    <w:rsid w:val="00BA1521"/>
    <w:rsid w:val="00BC361E"/>
    <w:rsid w:val="00BE3103"/>
    <w:rsid w:val="00BE7F8E"/>
    <w:rsid w:val="00BF601A"/>
    <w:rsid w:val="00C20005"/>
    <w:rsid w:val="00C21BE8"/>
    <w:rsid w:val="00C230CE"/>
    <w:rsid w:val="00C367AC"/>
    <w:rsid w:val="00C36D98"/>
    <w:rsid w:val="00C53634"/>
    <w:rsid w:val="00C5580C"/>
    <w:rsid w:val="00C64B2B"/>
    <w:rsid w:val="00C746C5"/>
    <w:rsid w:val="00C75384"/>
    <w:rsid w:val="00CA4098"/>
    <w:rsid w:val="00CD2F60"/>
    <w:rsid w:val="00CD6EDA"/>
    <w:rsid w:val="00CF00CA"/>
    <w:rsid w:val="00D044C7"/>
    <w:rsid w:val="00D069DC"/>
    <w:rsid w:val="00D1732D"/>
    <w:rsid w:val="00D622AA"/>
    <w:rsid w:val="00D6254F"/>
    <w:rsid w:val="00D83793"/>
    <w:rsid w:val="00D902CB"/>
    <w:rsid w:val="00DA02D8"/>
    <w:rsid w:val="00DB0F31"/>
    <w:rsid w:val="00DD6758"/>
    <w:rsid w:val="00DF2BD5"/>
    <w:rsid w:val="00E06BA0"/>
    <w:rsid w:val="00E073D5"/>
    <w:rsid w:val="00E368DD"/>
    <w:rsid w:val="00E437BF"/>
    <w:rsid w:val="00EA3449"/>
    <w:rsid w:val="00EB5475"/>
    <w:rsid w:val="00EC64CE"/>
    <w:rsid w:val="00EC661C"/>
    <w:rsid w:val="00F1623D"/>
    <w:rsid w:val="00F21E9B"/>
    <w:rsid w:val="00F27CAE"/>
    <w:rsid w:val="00F35E24"/>
    <w:rsid w:val="00F60912"/>
    <w:rsid w:val="00F63287"/>
    <w:rsid w:val="00F70491"/>
    <w:rsid w:val="00F727EB"/>
    <w:rsid w:val="00FA74E2"/>
    <w:rsid w:val="00FD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E3F98F"/>
  <w15:chartTrackingRefBased/>
  <w15:docId w15:val="{9421E374-A99D-434C-A576-99F7A2C0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EB5475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475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6769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P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5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dgultiano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519D699-81D7-7A46-A25E-68BED9F80DD2%7dtf163921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DDD8C4ABBC5646A276C0423348D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5B629-C3F5-4943-B58D-0331CF86E8C1}"/>
      </w:docPartPr>
      <w:docPartBody>
        <w:p w:rsidR="001E3A21" w:rsidRDefault="00000000">
          <w:pPr>
            <w:pStyle w:val="58DDD8C4ABBC5646A276C0423348D335"/>
          </w:pPr>
          <w:r>
            <w:t>Objective</w:t>
          </w:r>
        </w:p>
      </w:docPartBody>
    </w:docPart>
    <w:docPart>
      <w:docPartPr>
        <w:name w:val="AC0B2E84147D5548B3E9B37BE5450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AF38D-BC3F-2D41-A5F5-CE666A11BB6D}"/>
      </w:docPartPr>
      <w:docPartBody>
        <w:p w:rsidR="001E3A21" w:rsidRDefault="00000000">
          <w:pPr>
            <w:pStyle w:val="AC0B2E84147D5548B3E9B37BE5450E56"/>
          </w:pPr>
          <w:r>
            <w:t>Experience</w:t>
          </w:r>
        </w:p>
      </w:docPartBody>
    </w:docPart>
    <w:docPart>
      <w:docPartPr>
        <w:name w:val="FE02D68AC41FB1459970F3B0AE6C4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24242-05CF-2445-B884-3B06AF05681F}"/>
      </w:docPartPr>
      <w:docPartBody>
        <w:p w:rsidR="001E3A21" w:rsidRDefault="00000000">
          <w:pPr>
            <w:pStyle w:val="FE02D68AC41FB1459970F3B0AE6C4AF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35757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21"/>
    <w:rsid w:val="001E3A21"/>
    <w:rsid w:val="00422EDA"/>
    <w:rsid w:val="007925C5"/>
    <w:rsid w:val="00833B3C"/>
    <w:rsid w:val="00860BB6"/>
    <w:rsid w:val="008C76EE"/>
    <w:rsid w:val="00932D94"/>
    <w:rsid w:val="009C0F75"/>
    <w:rsid w:val="00A05419"/>
    <w:rsid w:val="00B56FD8"/>
    <w:rsid w:val="00EC3A24"/>
    <w:rsid w:val="00F4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DDD8C4ABBC5646A276C0423348D335">
    <w:name w:val="58DDD8C4ABBC5646A276C0423348D335"/>
  </w:style>
  <w:style w:type="paragraph" w:customStyle="1" w:styleId="AC0B2E84147D5548B3E9B37BE5450E56">
    <w:name w:val="AC0B2E84147D5548B3E9B37BE5450E5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FE02D68AC41FB1459970F3B0AE6C4AFA">
    <w:name w:val="FE02D68AC41FB1459970F3B0AE6C4A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542CC-39AB-4D27-8950-7A77C4F72F0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%7b6519D699-81D7-7A46-A25E-68BED9F80DD2%7dtf16392110.dotx</Template>
  <TotalTime>84</TotalTime>
  <Pages>3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Dave Gultiano</dc:creator>
  <cp:keywords/>
  <dc:description/>
  <cp:lastModifiedBy>Joshua Dave Gultiano</cp:lastModifiedBy>
  <cp:revision>107</cp:revision>
  <dcterms:created xsi:type="dcterms:W3CDTF">2023-03-22T13:57:00Z</dcterms:created>
  <dcterms:modified xsi:type="dcterms:W3CDTF">2023-04-26T00:31:00Z</dcterms:modified>
</cp:coreProperties>
</file>